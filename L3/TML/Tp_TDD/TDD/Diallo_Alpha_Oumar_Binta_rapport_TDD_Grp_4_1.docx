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50D8D" w:rsidRDefault="00264E62">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CB584D">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CB584D">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0D8D" w:rsidRDefault="00264E6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47487B">
                                      <w:rPr>
                                        <w:rFonts w:asciiTheme="majorHAnsi" w:eastAsiaTheme="majorEastAsia" w:hAnsiTheme="majorHAnsi" w:cstheme="majorBidi"/>
                                        <w:smallCaps/>
                                        <w:color w:val="244583" w:themeColor="accent2" w:themeShade="80"/>
                                        <w:spacing w:val="20"/>
                                        <w:sz w:val="56"/>
                                        <w:szCs w:val="56"/>
                                      </w:rPr>
                                      <w:t>Développement</w:t>
                                    </w:r>
                                    <w:r w:rsidR="00DF2198">
                                      <w:rPr>
                                        <w:rFonts w:asciiTheme="majorHAnsi" w:eastAsiaTheme="majorEastAsia" w:hAnsiTheme="majorHAnsi" w:cstheme="majorBidi"/>
                                        <w:smallCaps/>
                                        <w:color w:val="244583" w:themeColor="accent2" w:themeShade="80"/>
                                        <w:spacing w:val="20"/>
                                        <w:sz w:val="56"/>
                                        <w:szCs w:val="56"/>
                                      </w:rPr>
                                      <w:t xml:space="preserve"> dirigé par les tests</w:t>
                                    </w:r>
                                  </w:sdtContent>
                                </w:sdt>
                              </w:p>
                              <w:p w:rsidR="00F50D8D" w:rsidRDefault="00264E62">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47487B">
                                      <w:rPr>
                                        <w:i/>
                                        <w:iCs/>
                                        <w:color w:val="244583" w:themeColor="accent2" w:themeShade="80"/>
                                        <w:sz w:val="28"/>
                                        <w:szCs w:val="28"/>
                                      </w:rPr>
                                      <w:t>TDM 5&amp;6</w:t>
                                    </w:r>
                                  </w:sdtContent>
                                </w:sdt>
                              </w:p>
                              <w:p w:rsidR="00F50D8D" w:rsidRDefault="00F50D8D">
                                <w:pPr>
                                  <w:rPr>
                                    <w:i/>
                                    <w:iCs/>
                                    <w:color w:val="244583" w:themeColor="accent2" w:themeShade="80"/>
                                    <w:sz w:val="28"/>
                                    <w:szCs w:val="28"/>
                                  </w:rPr>
                                </w:pPr>
                              </w:p>
                              <w:p w:rsidR="00F50D8D" w:rsidRDefault="00264E62">
                                <w:sdt>
                                  <w:sdtPr>
                                    <w:alias w:val="Résumé"/>
                                    <w:id w:val="83737011"/>
                                    <w:dataBinding w:prefixMappings="xmlns:ns0='http://schemas.microsoft.com/office/2006/coverPageProps'" w:xpath="/ns0:CoverPageProperties[1]/ns0:Abstract[1]" w:storeItemID="{55AF091B-3C7A-41E3-B477-F2FDAA23CFDA}"/>
                                    <w:text/>
                                  </w:sdtPr>
                                  <w:sdtEndPr/>
                                  <w:sdtContent>
                                    <w:r w:rsidR="0047487B">
                                      <w:t>Rapport sur la méthode appliqué pour le TD machine 5 &amp; 6 concernant</w:t>
                                    </w:r>
                                  </w:sdtContent>
                                </w:sdt>
                                <w:r w:rsidR="0047487B">
                                  <w:t xml:space="preserve"> le développement dirigé par les tests.</w:t>
                                </w:r>
                              </w:p>
                              <w:p w:rsidR="00D00C9C" w:rsidRDefault="00D00C9C">
                                <w:r>
                                  <w:t>Etudiant : Diallo Alpha Oumar Binta</w:t>
                                </w:r>
                                <w:r>
                                  <w:br/>
                                  <w:t>Groupe : 4.1</w:t>
                                </w:r>
                                <w:r>
                                  <w:br/>
                                  <w:t xml:space="preserve">Professeur chargé du cours : </w:t>
                                </w:r>
                                <w:r w:rsidRPr="00D00C9C">
                                  <w:t>Massié Henri</w:t>
                                </w:r>
                                <w:r w:rsidR="00C87319">
                                  <w:br/>
                                  <w:t>Année Scolaire : 2012-2013</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0D8D" w:rsidRDefault="000F6EE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47487B">
                                <w:rPr>
                                  <w:rFonts w:asciiTheme="majorHAnsi" w:eastAsiaTheme="majorEastAsia" w:hAnsiTheme="majorHAnsi" w:cstheme="majorBidi"/>
                                  <w:smallCaps/>
                                  <w:color w:val="244583" w:themeColor="accent2" w:themeShade="80"/>
                                  <w:spacing w:val="20"/>
                                  <w:sz w:val="56"/>
                                  <w:szCs w:val="56"/>
                                </w:rPr>
                                <w:t>Développement</w:t>
                              </w:r>
                              <w:r w:rsidR="00DF2198">
                                <w:rPr>
                                  <w:rFonts w:asciiTheme="majorHAnsi" w:eastAsiaTheme="majorEastAsia" w:hAnsiTheme="majorHAnsi" w:cstheme="majorBidi"/>
                                  <w:smallCaps/>
                                  <w:color w:val="244583" w:themeColor="accent2" w:themeShade="80"/>
                                  <w:spacing w:val="20"/>
                                  <w:sz w:val="56"/>
                                  <w:szCs w:val="56"/>
                                </w:rPr>
                                <w:t xml:space="preserve"> dirigé par les tests</w:t>
                              </w:r>
                            </w:sdtContent>
                          </w:sdt>
                        </w:p>
                        <w:p w:rsidR="00F50D8D" w:rsidRDefault="000F6EE2">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47487B">
                                <w:rPr>
                                  <w:i/>
                                  <w:iCs/>
                                  <w:color w:val="244583" w:themeColor="accent2" w:themeShade="80"/>
                                  <w:sz w:val="28"/>
                                  <w:szCs w:val="28"/>
                                </w:rPr>
                                <w:t>TDM 5&amp;6</w:t>
                              </w:r>
                            </w:sdtContent>
                          </w:sdt>
                        </w:p>
                        <w:p w:rsidR="00F50D8D" w:rsidRDefault="00F50D8D">
                          <w:pPr>
                            <w:rPr>
                              <w:i/>
                              <w:iCs/>
                              <w:color w:val="244583" w:themeColor="accent2" w:themeShade="80"/>
                              <w:sz w:val="28"/>
                              <w:szCs w:val="28"/>
                            </w:rPr>
                          </w:pPr>
                        </w:p>
                        <w:p w:rsidR="00F50D8D" w:rsidRDefault="000F6EE2">
                          <w:sdt>
                            <w:sdtPr>
                              <w:alias w:val="Résumé"/>
                              <w:id w:val="83737011"/>
                              <w:dataBinding w:prefixMappings="xmlns:ns0='http://schemas.microsoft.com/office/2006/coverPageProps'" w:xpath="/ns0:CoverPageProperties[1]/ns0:Abstract[1]" w:storeItemID="{55AF091B-3C7A-41E3-B477-F2FDAA23CFDA}"/>
                              <w:text/>
                            </w:sdtPr>
                            <w:sdtEndPr/>
                            <w:sdtContent>
                              <w:r w:rsidR="0047487B">
                                <w:t>Rapport sur la méthode appliqué pour le TD machine 5 &amp; 6 concernant</w:t>
                              </w:r>
                            </w:sdtContent>
                          </w:sdt>
                          <w:r w:rsidR="0047487B">
                            <w:t xml:space="preserve"> le développement dirigé par les tests.</w:t>
                          </w:r>
                        </w:p>
                        <w:p w:rsidR="00D00C9C" w:rsidRDefault="00D00C9C">
                          <w:r>
                            <w:t>Etudiant : Diallo Alpha Oumar Binta</w:t>
                          </w:r>
                          <w:r>
                            <w:br/>
                            <w:t>Groupe : 4.1</w:t>
                          </w:r>
                          <w:r>
                            <w:br/>
                            <w:t xml:space="preserve">Professeur chargé du cours : </w:t>
                          </w:r>
                          <w:r w:rsidRPr="00D00C9C">
                            <w:t>Massié Henri</w:t>
                          </w:r>
                          <w:r w:rsidR="00C87319">
                            <w:br/>
                            <w:t>Année Scolaire : 2012-2013</w:t>
                          </w:r>
                          <w:bookmarkStart w:id="1" w:name="_GoBack"/>
                          <w:bookmarkEnd w:id="1"/>
                        </w:p>
                      </w:txbxContent>
                    </v:textbox>
                    <w10:wrap anchorx="margin" anchory="page"/>
                  </v:rect>
                </w:pict>
              </mc:Fallback>
            </mc:AlternateContent>
          </w:r>
          <w:r w:rsidR="00CB584D">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0D8D" w:rsidRDefault="00264E62">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47487B">
                                      <w:rPr>
                                        <w:color w:val="E65B01" w:themeColor="accent1" w:themeShade="BF"/>
                                        <w:sz w:val="24"/>
                                        <w:szCs w:val="24"/>
                                      </w:rPr>
                                      <w:t>Diallo Alpha Oumar Binta</w:t>
                                    </w:r>
                                  </w:sdtContent>
                                </w:sdt>
                              </w:p>
                              <w:p w:rsidR="00F50D8D" w:rsidRDefault="00264E62">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3-03-21T00:00:00Z">
                                      <w:dateFormat w:val="dd/MM/yyyy"/>
                                      <w:lid w:val="fr-FR"/>
                                      <w:storeMappedDataAs w:val="dateTime"/>
                                      <w:calendar w:val="gregorian"/>
                                    </w:date>
                                  </w:sdtPr>
                                  <w:sdtEndPr/>
                                  <w:sdtContent>
                                    <w:r w:rsidR="0047487B">
                                      <w:rPr>
                                        <w:color w:val="E65B01" w:themeColor="accent1" w:themeShade="BF"/>
                                        <w:sz w:val="24"/>
                                        <w:szCs w:val="24"/>
                                      </w:rPr>
                                      <w:t>21/03/2013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0D8D" w:rsidRDefault="0043574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47487B">
                                <w:rPr>
                                  <w:color w:val="E65B01" w:themeColor="accent1" w:themeShade="BF"/>
                                  <w:sz w:val="24"/>
                                  <w:szCs w:val="24"/>
                                </w:rPr>
                                <w:t>Diallo Alpha Oumar Binta</w:t>
                              </w:r>
                            </w:sdtContent>
                          </w:sdt>
                        </w:p>
                        <w:p w:rsidR="00F50D8D" w:rsidRDefault="0043574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3-03-21T00:00:00Z">
                                <w:dateFormat w:val="dd/MM/yyyy"/>
                                <w:lid w:val="fr-FR"/>
                                <w:storeMappedDataAs w:val="dateTime"/>
                                <w:calendar w:val="gregorian"/>
                              </w:date>
                            </w:sdtPr>
                            <w:sdtEndPr/>
                            <w:sdtContent>
                              <w:r w:rsidR="0047487B">
                                <w:rPr>
                                  <w:color w:val="E65B01" w:themeColor="accent1" w:themeShade="BF"/>
                                  <w:sz w:val="24"/>
                                  <w:szCs w:val="24"/>
                                </w:rPr>
                                <w:t>21/03/2013</w:t>
                              </w:r>
                            </w:sdtContent>
                          </w:sdt>
                        </w:p>
                      </w:txbxContent>
                    </v:textbox>
                    <w10:wrap anchorx="margin" anchory="margin"/>
                  </v:rect>
                </w:pict>
              </mc:Fallback>
            </mc:AlternateContent>
          </w:r>
          <w:r w:rsidR="00CB584D">
            <w:rPr>
              <w:i/>
              <w:iCs/>
              <w:smallCaps/>
              <w:color w:val="575F6D" w:themeColor="text2"/>
              <w:spacing w:val="5"/>
              <w:sz w:val="24"/>
              <w:szCs w:val="24"/>
            </w:rPr>
            <w:br w:type="page"/>
          </w:r>
        </w:sdtContent>
      </w:sdt>
    </w:p>
    <w:p w:rsidR="00F50D8D" w:rsidRDefault="00264E62">
      <w:pPr>
        <w:pStyle w:val="Titre"/>
        <w:rPr>
          <w:szCs w:val="52"/>
        </w:rPr>
      </w:pPr>
      <w:sdt>
        <w:sdtPr>
          <w:rPr>
            <w:rFonts w:asciiTheme="minorHAnsi" w:eastAsiaTheme="minorEastAsia" w:hAnsiTheme="minorHAnsi"/>
            <w:smallCaps w:val="0"/>
            <w:spacing w:val="0"/>
          </w:rPr>
          <w:id w:val="221498486"/>
          <w:placeholder>
            <w:docPart w:val="3F447F358B0441C6BC12652A71826C06"/>
          </w:placeholder>
          <w:dataBinding w:prefixMappings="xmlns:ns0='http://purl.org/dc/elements/1.1/' xmlns:ns1='http://schemas.openxmlformats.org/package/2006/metadata/core-properties' " w:xpath="/ns1:coreProperties[1]/ns0:title[1]" w:storeItemID="{6C3C8BC8-F283-45AE-878A-BAB7291924A1}"/>
          <w:text/>
        </w:sdtPr>
        <w:sdtEndPr/>
        <w:sdtContent>
          <w:r w:rsidR="0047487B">
            <w:rPr>
              <w:rFonts w:asciiTheme="minorHAnsi" w:eastAsiaTheme="minorEastAsia" w:hAnsiTheme="minorHAnsi"/>
              <w:smallCaps w:val="0"/>
              <w:spacing w:val="0"/>
            </w:rPr>
            <w:t>Développement dirigé par les tests</w:t>
          </w:r>
        </w:sdtContent>
      </w:sdt>
      <w:r w:rsidR="00CB584D">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CB584D">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F50D8D" w:rsidRDefault="00264E62">
      <w:pPr>
        <w:pStyle w:val="Sous-titre"/>
      </w:pPr>
      <w:sdt>
        <w:sdtPr>
          <w:id w:val="221498499"/>
          <w:dataBinding w:prefixMappings="xmlns:ns0='http://purl.org/dc/elements/1.1/' xmlns:ns1='http://schemas.openxmlformats.org/package/2006/metadata/core-properties' " w:xpath="/ns1:coreProperties[1]/ns0:subject[1]" w:storeItemID="{6C3C8BC8-F283-45AE-878A-BAB7291924A1}"/>
          <w:text/>
        </w:sdtPr>
        <w:sdtEndPr/>
        <w:sdtContent>
          <w:r w:rsidR="0047487B">
            <w:t>TDM 5&amp;6</w:t>
          </w:r>
        </w:sdtContent>
      </w:sdt>
      <w:r w:rsidR="00CB584D">
        <w:t xml:space="preserve"> </w:t>
      </w:r>
    </w:p>
    <w:p w:rsidR="002C5ED2" w:rsidRDefault="002C5ED2" w:rsidP="003B1531">
      <w:pPr>
        <w:jc w:val="both"/>
      </w:pPr>
      <w:r>
        <w:t>L</w:t>
      </w:r>
      <w:r w:rsidRPr="00E23B92">
        <w:t>es tests permettent de préciser les spécifications du</w:t>
      </w:r>
      <w:r>
        <w:t xml:space="preserve"> code, et donc son comportement </w:t>
      </w:r>
      <w:r w:rsidRPr="00E23B92">
        <w:t xml:space="preserve">ultérieur en fonction des situations auxquelles il sera exposé. Ce </w:t>
      </w:r>
      <w:r>
        <w:t xml:space="preserve">qui facilite la production </w:t>
      </w:r>
      <w:r w:rsidRPr="00E23B92">
        <w:t>d’un code valide en toutes circonstances. On obtient donc un code plus juste et plus fiable.</w:t>
      </w:r>
      <w:r>
        <w:t xml:space="preserve"> </w:t>
      </w:r>
      <w:r w:rsidRPr="00C21CB3">
        <w:t>En écrivant les tests d’abord, on utilise le programme avant</w:t>
      </w:r>
      <w:r>
        <w:t xml:space="preserve"> même qu’il existe. On s’assure </w:t>
      </w:r>
      <w:r w:rsidRPr="00C21CB3">
        <w:t>ainsi que le code produit est testable unitairement. Il est do</w:t>
      </w:r>
      <w:r>
        <w:t xml:space="preserve">nc impératif d’avoir une vision </w:t>
      </w:r>
      <w:r w:rsidRPr="00C21CB3">
        <w:t>précise de la manière dont on va utiliser le progr</w:t>
      </w:r>
      <w:r>
        <w:t xml:space="preserve">amme avant même d’envisager son </w:t>
      </w:r>
      <w:r w:rsidRPr="00C21CB3">
        <w:t>implémentation. Cela évite souvent des erreurs de conc</w:t>
      </w:r>
      <w:r>
        <w:t xml:space="preserve">eption dues à une précipitation </w:t>
      </w:r>
      <w:r w:rsidRPr="00C21CB3">
        <w:t>dans l’implémentation avant d’avoir défini les objectifs.</w:t>
      </w:r>
      <w:r>
        <w:t xml:space="preserve"> </w:t>
      </w:r>
      <w:r w:rsidRPr="006D3CA2">
        <w:t xml:space="preserve">De </w:t>
      </w:r>
      <w:r>
        <w:t xml:space="preserve">plus, le fait d’avoir des tests </w:t>
      </w:r>
      <w:r w:rsidRPr="006D3CA2">
        <w:t>augmente la confiance en soi du programmeur lors de la re</w:t>
      </w:r>
      <w:r>
        <w:t xml:space="preserve">factorisation du code : il sait </w:t>
      </w:r>
      <w:r w:rsidRPr="006D3CA2">
        <w:t>qu’à un moment donné les tests ont réussi. Il peut ain</w:t>
      </w:r>
      <w:r>
        <w:t xml:space="preserve">si se permettre des changements </w:t>
      </w:r>
      <w:r w:rsidRPr="006D3CA2">
        <w:t>radicaux de design en étant sûr, à la fin, d’avoir un prog</w:t>
      </w:r>
      <w:r>
        <w:t xml:space="preserve">ramme se comportant toujours de </w:t>
      </w:r>
      <w:r w:rsidRPr="006D3CA2">
        <w:t>la même façon (si les tests réussissent toujours).</w:t>
      </w:r>
    </w:p>
    <w:p w:rsidR="00F50D8D" w:rsidRDefault="00EA17F5" w:rsidP="0030037B">
      <w:pPr>
        <w:jc w:val="both"/>
        <w:rPr>
          <w:color w:val="auto"/>
        </w:rPr>
      </w:pPr>
      <w:r>
        <w:rPr>
          <w:color w:val="auto"/>
        </w:rPr>
        <w:t xml:space="preserve">La </w:t>
      </w:r>
      <w:r w:rsidRPr="00EA17F5">
        <w:rPr>
          <w:b/>
          <w:color w:val="auto"/>
        </w:rPr>
        <w:t>méthode</w:t>
      </w:r>
      <w:r>
        <w:rPr>
          <w:color w:val="auto"/>
        </w:rPr>
        <w:t xml:space="preserve"> </w:t>
      </w:r>
      <w:r w:rsidRPr="00EA17F5">
        <w:rPr>
          <w:b/>
          <w:color w:val="auto"/>
        </w:rPr>
        <w:t>traditionnelle</w:t>
      </w:r>
      <w:r>
        <w:rPr>
          <w:color w:val="auto"/>
        </w:rPr>
        <w:t xml:space="preserve"> de la rédaction des tests unitaires consiste à rédiger les tests d’une portion d’un programme (unité ou module) afin de vérifier la validité de l’unité implémentée.</w:t>
      </w:r>
    </w:p>
    <w:p w:rsidR="008D7ACD" w:rsidRDefault="008D7ACD" w:rsidP="00EA17F5">
      <w:r>
        <w:rPr>
          <w:noProof/>
        </w:rPr>
        <mc:AlternateContent>
          <mc:Choice Requires="wpg">
            <w:drawing>
              <wp:anchor distT="0" distB="0" distL="114300" distR="114300" simplePos="0" relativeHeight="251677696" behindDoc="0" locked="0" layoutInCell="1" allowOverlap="1" wp14:anchorId="72D5CD1E" wp14:editId="0F2AE54C">
                <wp:simplePos x="0" y="0"/>
                <wp:positionH relativeFrom="column">
                  <wp:posOffset>126365</wp:posOffset>
                </wp:positionH>
                <wp:positionV relativeFrom="paragraph">
                  <wp:posOffset>41275</wp:posOffset>
                </wp:positionV>
                <wp:extent cx="4610100" cy="838200"/>
                <wp:effectExtent l="0" t="0" r="19050" b="19050"/>
                <wp:wrapNone/>
                <wp:docPr id="80" name="Groupe 80"/>
                <wp:cNvGraphicFramePr/>
                <a:graphic xmlns:a="http://schemas.openxmlformats.org/drawingml/2006/main">
                  <a:graphicData uri="http://schemas.microsoft.com/office/word/2010/wordprocessingGroup">
                    <wpg:wgp>
                      <wpg:cNvGrpSpPr/>
                      <wpg:grpSpPr>
                        <a:xfrm>
                          <a:off x="0" y="0"/>
                          <a:ext cx="4610100" cy="838200"/>
                          <a:chOff x="0" y="0"/>
                          <a:chExt cx="4610100" cy="838200"/>
                        </a:xfrm>
                      </wpg:grpSpPr>
                      <wps:wsp>
                        <wps:cNvPr id="77" name="Ellipse 77"/>
                        <wps:cNvSpPr/>
                        <wps:spPr>
                          <a:xfrm>
                            <a:off x="0" y="0"/>
                            <a:ext cx="1647825"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7ACD" w:rsidRPr="00F93259" w:rsidRDefault="008D7ACD" w:rsidP="008D7ACD">
                              <w:pPr>
                                <w:jc w:val="center"/>
                                <w:rPr>
                                  <w:sz w:val="24"/>
                                  <w:szCs w:val="24"/>
                                </w:rPr>
                              </w:pPr>
                              <w:r w:rsidRPr="00F93259">
                                <w:rPr>
                                  <w:sz w:val="24"/>
                                  <w:szCs w:val="24"/>
                                </w:rPr>
                                <w:t>Ajouter un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Ellipse 78"/>
                        <wps:cNvSpPr/>
                        <wps:spPr>
                          <a:xfrm>
                            <a:off x="2962275" y="0"/>
                            <a:ext cx="1647825"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7ACD" w:rsidRPr="00F93259" w:rsidRDefault="008D7ACD" w:rsidP="008D7ACD">
                              <w:pPr>
                                <w:jc w:val="center"/>
                              </w:pPr>
                              <w:r w:rsidRPr="00F93259">
                                <w:t>Ajouter un test qui teste le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lèche droite 79"/>
                        <wps:cNvSpPr/>
                        <wps:spPr>
                          <a:xfrm>
                            <a:off x="1647825" y="333375"/>
                            <a:ext cx="13144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80" o:spid="_x0000_s1028" style="position:absolute;margin-left:9.95pt;margin-top:3.25pt;width:363pt;height:66pt;z-index:251677696" coordsize="4610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">
                <v:oval id="Ellipse 77" o:spid="_x0000_s1029" style="position:absolute;width:16478;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dw8YA&#10;AADbAAAADwAAAGRycy9kb3ducmV2LnhtbESPT2vCQBTE70K/w/IKXopu9BAldZUqKIIeWv9gvT2y&#10;zyQ0+zZmV4399G6h4HGYmd8wo0ljSnGl2hWWFfS6EQji1OqCMwW77bwzBOE8ssbSMim4k4PJ+KU1&#10;wkTbG3/RdeMzESDsElSQe18lUro0J4Ouayvi4J1sbdAHWWdS13gLcFPKfhTF0mDBYSHHimY5pT+b&#10;i1FwjOdTjj9Xb7yuXDrdL/D3+3BWqv3afLyD8NT4Z/i/vdQKBgP4+xJ+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Hdw8YAAADbAAAADwAAAAAAAAAAAAAAAACYAgAAZHJz&#10;L2Rvd25yZXYueG1sUEsFBgAAAAAEAAQA9QAAAIsDAAAAAA==&#10;" fillcolor="#fe8637 [3204]" strokecolor="#983d00 [1604]" strokeweight="2pt">
                  <v:textbox>
                    <w:txbxContent>
                      <w:p w:rsidR="008D7ACD" w:rsidRPr="00F93259" w:rsidRDefault="008D7ACD" w:rsidP="008D7ACD">
                        <w:pPr>
                          <w:jc w:val="center"/>
                          <w:rPr>
                            <w:sz w:val="24"/>
                            <w:szCs w:val="24"/>
                          </w:rPr>
                        </w:pPr>
                        <w:r w:rsidRPr="00F93259">
                          <w:rPr>
                            <w:sz w:val="24"/>
                            <w:szCs w:val="24"/>
                          </w:rPr>
                          <w:t>Ajouter un code</w:t>
                        </w:r>
                      </w:p>
                    </w:txbxContent>
                  </v:textbox>
                </v:oval>
                <v:oval id="Ellipse 78" o:spid="_x0000_s1030" style="position:absolute;left:29622;width:16479;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5JscMA&#10;AADbAAAADwAAAGRycy9kb3ducmV2LnhtbERPTWvCQBC9C/0PywhepG7qIS3RNZiCIuhBbUvtbchO&#10;k9DsbMyuGv317qHg8fG+p2lnanGm1lWWFbyMIhDEudUVFwo+PxbPbyCcR9ZYWyYFV3KQzp56U0y0&#10;vfCOzntfiBDCLkEFpfdNIqXLSzLoRrYhDtyvbQ36ANtC6hYvIdzUchxFsTRYcWgosaH3kvK//cko&#10;+IkXGcfb9ZA3jcuzryXeDt9HpQb9bj4B4anzD/G/e6UVvIax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5JscMAAADbAAAADwAAAAAAAAAAAAAAAACYAgAAZHJzL2Rv&#10;d25yZXYueG1sUEsFBgAAAAAEAAQA9QAAAIgDAAAAAA==&#10;" fillcolor="#fe8637 [3204]" strokecolor="#983d00 [1604]" strokeweight="2pt">
                  <v:textbox>
                    <w:txbxContent>
                      <w:p w:rsidR="008D7ACD" w:rsidRPr="00F93259" w:rsidRDefault="008D7ACD" w:rsidP="008D7ACD">
                        <w:pPr>
                          <w:jc w:val="center"/>
                        </w:pPr>
                        <w:r w:rsidRPr="00F93259">
                          <w:t>Ajouter un test qui teste le code</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79" o:spid="_x0000_s1031" type="#_x0000_t13" style="position:absolute;left:16478;top:3333;width:1314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asksgA&#10;AADbAAAADwAAAGRycy9kb3ducmV2LnhtbESPQUvDQBSE74L/YXmCF7GbSlEbuy2lVbE1h5h40Nsj&#10;+9yEZt+G7LZN/31XEDwOM/MNM1sMthUH6n3jWMF4lIAgrpxu2Cj4LF9uH0H4gKyxdUwKTuRhMb+8&#10;mGGq3ZE/6FAEIyKEfYoK6hC6VEpf1WTRj1xHHL0f11sMUfZG6h6PEW5beZck99Jiw3Ghxo5WNVW7&#10;Ym8VlPnm5ttMt9nXOnt+HU/eTW6aXKnrq2H5BCLQEP7Df+03reBhCr9f4g+Q8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xqySyAAAANsAAAAPAAAAAAAAAAAAAAAAAJgCAABk&#10;cnMvZG93bnJldi54bWxQSwUGAAAAAAQABAD1AAAAjQMAAAAA&#10;" adj="20113" fillcolor="#fe8637 [3204]" strokecolor="#983d00 [1604]" strokeweight="2pt"/>
              </v:group>
            </w:pict>
          </mc:Fallback>
        </mc:AlternateContent>
      </w:r>
    </w:p>
    <w:p w:rsidR="008D7ACD" w:rsidRPr="008D7ACD" w:rsidRDefault="008D7ACD" w:rsidP="008D7ACD"/>
    <w:p w:rsidR="008D7ACD" w:rsidRDefault="008D7ACD" w:rsidP="008D7ACD"/>
    <w:p w:rsidR="008D7ACD" w:rsidRDefault="008D7ACD" w:rsidP="008D7ACD"/>
    <w:p w:rsidR="00EA17F5" w:rsidRDefault="008D7ACD" w:rsidP="008D7ACD">
      <w:r>
        <w:t>Le test découle du code. Ce qui est contraire au principe même du TDD.</w:t>
      </w:r>
    </w:p>
    <w:p w:rsidR="009322D8" w:rsidRDefault="00F93259" w:rsidP="00FA7D65">
      <w:pPr>
        <w:jc w:val="both"/>
      </w:pPr>
      <w:r>
        <w:rPr>
          <w:noProof/>
        </w:rPr>
        <mc:AlternateContent>
          <mc:Choice Requires="wpg">
            <w:drawing>
              <wp:anchor distT="0" distB="0" distL="114300" distR="114300" simplePos="0" relativeHeight="251679744" behindDoc="0" locked="0" layoutInCell="1" allowOverlap="1" wp14:anchorId="2773B203" wp14:editId="1C80D284">
                <wp:simplePos x="0" y="0"/>
                <wp:positionH relativeFrom="column">
                  <wp:posOffset>126365</wp:posOffset>
                </wp:positionH>
                <wp:positionV relativeFrom="paragraph">
                  <wp:posOffset>386080</wp:posOffset>
                </wp:positionV>
                <wp:extent cx="4610100" cy="838200"/>
                <wp:effectExtent l="0" t="0" r="19050" b="19050"/>
                <wp:wrapNone/>
                <wp:docPr id="81" name="Groupe 81"/>
                <wp:cNvGraphicFramePr/>
                <a:graphic xmlns:a="http://schemas.openxmlformats.org/drawingml/2006/main">
                  <a:graphicData uri="http://schemas.microsoft.com/office/word/2010/wordprocessingGroup">
                    <wpg:wgp>
                      <wpg:cNvGrpSpPr/>
                      <wpg:grpSpPr>
                        <a:xfrm>
                          <a:off x="0" y="0"/>
                          <a:ext cx="4610100" cy="838200"/>
                          <a:chOff x="0" y="0"/>
                          <a:chExt cx="4610100" cy="838200"/>
                        </a:xfrm>
                      </wpg:grpSpPr>
                      <wps:wsp>
                        <wps:cNvPr id="82" name="Ellipse 82"/>
                        <wps:cNvSpPr/>
                        <wps:spPr>
                          <a:xfrm>
                            <a:off x="0" y="0"/>
                            <a:ext cx="1647825"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259" w:rsidRPr="00F93259" w:rsidRDefault="00F93259" w:rsidP="00F93259">
                              <w:pPr>
                                <w:jc w:val="center"/>
                                <w:rPr>
                                  <w:sz w:val="24"/>
                                  <w:szCs w:val="24"/>
                                </w:rPr>
                              </w:pPr>
                              <w:r w:rsidRPr="00F93259">
                                <w:rPr>
                                  <w:sz w:val="24"/>
                                  <w:szCs w:val="24"/>
                                </w:rPr>
                                <w:t>Ajouter un code de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2962275" y="0"/>
                            <a:ext cx="1647825"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259" w:rsidRPr="008D7ACD" w:rsidRDefault="00F93259" w:rsidP="00F93259">
                              <w:pPr>
                                <w:jc w:val="center"/>
                              </w:pPr>
                              <w:r w:rsidRPr="008D7ACD">
                                <w:t>Ajouter</w:t>
                              </w:r>
                              <w:r>
                                <w:t xml:space="preserve"> du code qui respecte le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lèche droite 84"/>
                        <wps:cNvSpPr/>
                        <wps:spPr>
                          <a:xfrm>
                            <a:off x="1647825" y="333375"/>
                            <a:ext cx="13144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81" o:spid="_x0000_s1032" style="position:absolute;left:0;text-align:left;margin-left:9.95pt;margin-top:30.4pt;width:363pt;height:66pt;z-index:251679744" coordsize="4610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">
                <v:oval id="Ellipse 82" o:spid="_x0000_s1033" style="position:absolute;width:16478;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OfMUA&#10;AADbAAAADwAAAGRycy9kb3ducmV2LnhtbESPT2vCQBTE74LfYXmCF9FNPQSJrqKCpdAerH9Qb4/s&#10;Mwlm36bZVaOf3i0Uehxm5jfMZNaYUtyodoVlBW+DCARxanXBmYLddtUfgXAeWWNpmRQ8yMFs2m5N&#10;MNH2zt902/hMBAi7BBXk3leJlC7NyaAb2Io4eGdbG/RB1pnUNd4D3JRyGEWxNFhwWMixomVO6WVz&#10;NQpO8WrB8fqzx1+VSxf7d3weDz9KdTvNfAzCU+P/w3/tD61gNITfL+EHyO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w58xQAAANsAAAAPAAAAAAAAAAAAAAAAAJgCAABkcnMv&#10;ZG93bnJldi54bWxQSwUGAAAAAAQABAD1AAAAigMAAAAA&#10;" fillcolor="#fe8637 [3204]" strokecolor="#983d00 [1604]" strokeweight="2pt">
                  <v:textbox>
                    <w:txbxContent>
                      <w:p w:rsidR="00F93259" w:rsidRPr="00F93259" w:rsidRDefault="00F93259" w:rsidP="00F93259">
                        <w:pPr>
                          <w:jc w:val="center"/>
                          <w:rPr>
                            <w:sz w:val="24"/>
                            <w:szCs w:val="24"/>
                          </w:rPr>
                        </w:pPr>
                        <w:r w:rsidRPr="00F93259">
                          <w:rPr>
                            <w:sz w:val="24"/>
                            <w:szCs w:val="24"/>
                          </w:rPr>
                          <w:t>Ajouter un code de test</w:t>
                        </w:r>
                      </w:p>
                    </w:txbxContent>
                  </v:textbox>
                </v:oval>
                <v:oval id="Ellipse 83" o:spid="_x0000_s1034" style="position:absolute;left:29622;width:16479;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r58UA&#10;AADbAAAADwAAAGRycy9kb3ducmV2LnhtbESPT2vCQBTE74V+h+UVvIhuaiFIdJVaUAR78C/a2yP7&#10;moRm38bsqtFP7wpCj8PM/IYZjhtTijPVrrCs4L0bgSBOrS44U7DdTDt9EM4jaywtk4IrORiPXl+G&#10;mGh74RWd1z4TAcIuQQW591UipUtzMui6tiIO3q+tDfog60zqGi8BbkrZi6JYGiw4LORY0VdO6d/6&#10;ZBT8xNMJx8tFm78rl052M7wd9kelWm/N5wCEp8b/h5/tuVbQ/4DHl/AD5O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6vnxQAAANsAAAAPAAAAAAAAAAAAAAAAAJgCAABkcnMv&#10;ZG93bnJldi54bWxQSwUGAAAAAAQABAD1AAAAigMAAAAA&#10;" fillcolor="#fe8637 [3204]" strokecolor="#983d00 [1604]" strokeweight="2pt">
                  <v:textbox>
                    <w:txbxContent>
                      <w:p w:rsidR="00F93259" w:rsidRPr="008D7ACD" w:rsidRDefault="00F93259" w:rsidP="00F93259">
                        <w:pPr>
                          <w:jc w:val="center"/>
                        </w:pPr>
                        <w:r w:rsidRPr="008D7ACD">
                          <w:t>Ajouter</w:t>
                        </w:r>
                        <w:r>
                          <w:t xml:space="preserve"> du code qui respecte le test</w:t>
                        </w:r>
                      </w:p>
                    </w:txbxContent>
                  </v:textbox>
                </v:oval>
                <v:shape id="Flèche droite 84" o:spid="_x0000_s1035" type="#_x0000_t13" style="position:absolute;left:16478;top:3333;width:1314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zK8cA&#10;AADbAAAADwAAAGRycy9kb3ducmV2LnhtbESPQWsCMRSE74L/ITyhF6lZRYrdGkXUilUPW+2hvT02&#10;r9nFzcuySXX775uC4HGYmW+Y6by1lbhQ40vHCoaDBARx7nTJRsHH6fVxAsIHZI2VY1LwSx7ms25n&#10;iql2V36nyzEYESHsU1RQhFCnUvq8IIt+4Gri6H27xmKIsjFSN3iNcFvJUZI8SYslx4UCa1oWlJ+P&#10;P1bBKXvrf5nn3eFzdVhvhuO9yUyZKfXQaxcvIAK14R6+tbdawWQM/1/iD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ScyvHAAAA2wAAAA8AAAAAAAAAAAAAAAAAmAIAAGRy&#10;cy9kb3ducmV2LnhtbFBLBQYAAAAABAAEAPUAAACMAwAAAAA=&#10;" adj="20113" fillcolor="#fe8637 [3204]" strokecolor="#983d00 [1604]" strokeweight="2pt"/>
              </v:group>
            </w:pict>
          </mc:Fallback>
        </mc:AlternateContent>
      </w:r>
      <w:r w:rsidR="00B9250F">
        <w:t xml:space="preserve">La </w:t>
      </w:r>
      <w:r w:rsidR="00B9250F" w:rsidRPr="00B9250F">
        <w:rPr>
          <w:b/>
        </w:rPr>
        <w:t>méthode TDD</w:t>
      </w:r>
      <w:r w:rsidR="00B9250F">
        <w:t xml:space="preserve"> quant à elle consiste à rédiger les tests unitaires avant de procéder à la phase de codage.</w:t>
      </w:r>
    </w:p>
    <w:p w:rsidR="009322D8" w:rsidRPr="009322D8" w:rsidRDefault="009322D8" w:rsidP="009322D8"/>
    <w:p w:rsidR="009322D8" w:rsidRPr="009322D8" w:rsidRDefault="009322D8" w:rsidP="009322D8"/>
    <w:p w:rsidR="009322D8" w:rsidRDefault="009322D8" w:rsidP="009322D8"/>
    <w:p w:rsidR="00B9250F" w:rsidRDefault="00A57A4E" w:rsidP="009322D8">
      <w:r>
        <w:t>Le cycle de développement comporte cinq étapes :</w:t>
      </w:r>
    </w:p>
    <w:p w:rsidR="00A57A4E" w:rsidRDefault="00A57A4E" w:rsidP="00A57A4E">
      <w:pPr>
        <w:pStyle w:val="Paragraphedeliste"/>
        <w:numPr>
          <w:ilvl w:val="0"/>
          <w:numId w:val="7"/>
        </w:numPr>
      </w:pPr>
      <w:r>
        <w:t>Ecriture d’un premier test</w:t>
      </w:r>
    </w:p>
    <w:p w:rsidR="00A57A4E" w:rsidRDefault="00A57A4E" w:rsidP="00A57A4E">
      <w:pPr>
        <w:pStyle w:val="Paragraphedeliste"/>
        <w:numPr>
          <w:ilvl w:val="0"/>
          <w:numId w:val="7"/>
        </w:numPr>
      </w:pPr>
      <w:r>
        <w:t>Exécuter le test et vérifier qu’il échoue (car le code n’a pas encore été implémenté)</w:t>
      </w:r>
    </w:p>
    <w:p w:rsidR="00A57A4E" w:rsidRDefault="00A57A4E" w:rsidP="00A57A4E">
      <w:pPr>
        <w:pStyle w:val="Paragraphedeliste"/>
        <w:numPr>
          <w:ilvl w:val="0"/>
          <w:numId w:val="7"/>
        </w:numPr>
      </w:pPr>
      <w:r>
        <w:t>Ecriture de l’implémentation pour faire passer le test</w:t>
      </w:r>
    </w:p>
    <w:p w:rsidR="00A57A4E" w:rsidRDefault="00A57A4E" w:rsidP="00A57A4E">
      <w:pPr>
        <w:pStyle w:val="Paragraphedeliste"/>
        <w:numPr>
          <w:ilvl w:val="0"/>
          <w:numId w:val="7"/>
        </w:numPr>
      </w:pPr>
      <w:r>
        <w:t>Exécution des tests afin de contrôler que les tests passent</w:t>
      </w:r>
    </w:p>
    <w:p w:rsidR="00A57A4E" w:rsidRDefault="00A57A4E" w:rsidP="00A57A4E">
      <w:pPr>
        <w:pStyle w:val="Paragraphedeliste"/>
        <w:numPr>
          <w:ilvl w:val="0"/>
          <w:numId w:val="7"/>
        </w:numPr>
      </w:pPr>
      <w:r>
        <w:t>Remaniement du code afin d’améliorer la qualité en conservant les mêmes fonctionnalités</w:t>
      </w:r>
    </w:p>
    <w:p w:rsidR="00D520E6" w:rsidRDefault="00D520E6" w:rsidP="004860BC">
      <w:r>
        <w:t>Exemple de TDD se basant sur le TP 5&amp;6 d</w:t>
      </w:r>
      <w:r w:rsidR="00D6542C">
        <w:t>u cours de</w:t>
      </w:r>
      <w:r>
        <w:t xml:space="preserve"> TML</w:t>
      </w:r>
      <w:r w:rsidR="005C5FEB">
        <w:t xml:space="preserve"> (Tests et Maintenance</w:t>
      </w:r>
      <w:r w:rsidR="00185A80">
        <w:t xml:space="preserve"> de </w:t>
      </w:r>
      <w:r w:rsidR="005C5FEB">
        <w:t>Logiciel</w:t>
      </w:r>
      <w:r w:rsidR="00D6542C">
        <w:t>s)</w:t>
      </w:r>
      <w:r>
        <w:t>.</w:t>
      </w:r>
    </w:p>
    <w:p w:rsidR="00D520E6" w:rsidRDefault="00D520E6">
      <w:r>
        <w:br w:type="page"/>
      </w:r>
    </w:p>
    <w:p w:rsidR="00D07A34" w:rsidRDefault="00D07A34" w:rsidP="00D07A34">
      <w:pPr>
        <w:pStyle w:val="Titre"/>
      </w:pPr>
      <w:r>
        <w:lastRenderedPageBreak/>
        <w:t>Enonce du Problème</w:t>
      </w:r>
    </w:p>
    <w:p w:rsidR="00D9412B" w:rsidRPr="00C974AE" w:rsidRDefault="00D07A34" w:rsidP="00C974AE">
      <w:pPr>
        <w:jc w:val="both"/>
        <w:rPr>
          <w:rStyle w:val="TitreCar"/>
          <w:rFonts w:asciiTheme="minorHAnsi" w:hAnsiTheme="minorHAnsi"/>
          <w:smallCaps w:val="0"/>
          <w:color w:val="414751" w:themeColor="text2" w:themeShade="BF"/>
          <w:spacing w:val="0"/>
          <w:sz w:val="20"/>
          <w:szCs w:val="20"/>
        </w:rPr>
      </w:pPr>
      <w:r>
        <w:t>On souhaite réaliser un système pour l’achat en ligne de produits. Dans un tel système, l’utilisateur constitue un panier ou il dépose des produits. Les produits sont caractérisés par un nom et un prix. A chaque ajout de produit, l’utilisateur indique la quantité souhaitée (1 par défaut). Le montant total du panier est actualisé à chaque fois.</w:t>
      </w:r>
      <w:r w:rsidR="00EA0C28">
        <w:rPr>
          <w:rStyle w:val="TitreCar"/>
        </w:rPr>
        <w:br w:type="page"/>
      </w:r>
      <w:r w:rsidR="002275A7">
        <w:rPr>
          <w:rStyle w:val="TitreCar"/>
        </w:rPr>
        <w:lastRenderedPageBreak/>
        <w:t>Analyse du Problème</w:t>
      </w:r>
    </w:p>
    <w:p w:rsidR="00D9412B" w:rsidRPr="005B451F" w:rsidRDefault="004A4E5F" w:rsidP="00842E7F">
      <w:pPr>
        <w:jc w:val="both"/>
      </w:pPr>
      <w:r>
        <w:t>On nous demande de réaliser un système d’achat en ligne de produit. L’utilisateur doit pouvoir constituer un panier où il dépose des produits.</w:t>
      </w:r>
      <w:r w:rsidR="00590623">
        <w:t xml:space="preserve"> Les produits sont caractérisés par un nom et un prix. </w:t>
      </w:r>
      <w:r>
        <w:t>A chaque ajout d’un produit, l’utilisateur indique la quantité souhaitée (1 par défaut), le montant total du panier est actualisé à chaque ajout.</w:t>
      </w:r>
      <w:r w:rsidR="00750B47">
        <w:t xml:space="preserve"> La résolution de ce problème s’effectuera en deux parties, nous allons commencer par traiter le cas de la classe </w:t>
      </w:r>
      <w:r w:rsidR="00750B47" w:rsidRPr="00750B47">
        <w:rPr>
          <w:b/>
        </w:rPr>
        <w:t>Panier</w:t>
      </w:r>
      <w:r w:rsidR="00750B47">
        <w:t xml:space="preserve"> puis de la classe </w:t>
      </w:r>
      <w:r w:rsidR="00750B47" w:rsidRPr="00750B47">
        <w:rPr>
          <w:b/>
        </w:rPr>
        <w:t>Produit</w:t>
      </w:r>
      <w:r w:rsidR="005B451F">
        <w:t>. Dans la réalisation de la première partie, nous supposerons que la classe Produit existe mais à priori vide.</w:t>
      </w:r>
    </w:p>
    <w:p w:rsidR="002275A7" w:rsidRPr="00C974AE" w:rsidRDefault="002275A7" w:rsidP="002275A7">
      <w:pPr>
        <w:jc w:val="both"/>
        <w:rPr>
          <w:rStyle w:val="TitreCar"/>
          <w:rFonts w:asciiTheme="minorHAnsi" w:hAnsiTheme="minorHAnsi"/>
          <w:smallCaps w:val="0"/>
          <w:color w:val="414751" w:themeColor="text2" w:themeShade="BF"/>
          <w:spacing w:val="0"/>
          <w:sz w:val="20"/>
          <w:szCs w:val="20"/>
        </w:rPr>
      </w:pPr>
      <w:r>
        <w:rPr>
          <w:rStyle w:val="TitreCar"/>
        </w:rPr>
        <w:t>Réalisation de la Classe Panier</w:t>
      </w:r>
    </w:p>
    <w:p w:rsidR="002275A7" w:rsidRDefault="00482AD6" w:rsidP="00482AD6">
      <w:pPr>
        <w:rPr>
          <w:b/>
          <w:i/>
        </w:rPr>
      </w:pPr>
      <w:r>
        <w:t>Nous commencerons par créer une classe de test unitaire pour tester la classe Panier. Cette classe est appelé PanierTest.</w:t>
      </w:r>
      <w:r w:rsidR="00757BB5">
        <w:br/>
      </w:r>
      <w:r w:rsidR="00757BB5" w:rsidRPr="00757BB5">
        <w:rPr>
          <w:b/>
          <w:i/>
        </w:rPr>
        <w:t>Que doit faire ce test ?</w:t>
      </w:r>
    </w:p>
    <w:p w:rsidR="00757BB5" w:rsidRDefault="00757BB5" w:rsidP="00482AD6">
      <w:r>
        <w:t xml:space="preserve">La réponse est relativement simple, il doit créer un objet de type </w:t>
      </w:r>
      <w:r w:rsidR="0017118B">
        <w:t>Panier</w:t>
      </w:r>
      <w:r>
        <w:t xml:space="preserve">. Sans plus tarder, </w:t>
      </w:r>
      <w:r w:rsidR="0017118B">
        <w:t>ci-dessous</w:t>
      </w:r>
      <w:r>
        <w:t xml:space="preserve"> la classe de test correspondante :</w:t>
      </w:r>
    </w:p>
    <w:bookmarkStart w:id="1" w:name="_MON_1425909541"/>
    <w:bookmarkEnd w:id="1"/>
    <w:p w:rsidR="00A7128F" w:rsidRDefault="00A7128F" w:rsidP="00A7128F">
      <w:pPr>
        <w:jc w:val="both"/>
      </w:pPr>
      <w:r>
        <w:object w:dxaOrig="9072" w:dyaOrig="6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6pt" o:ole="">
            <v:imagedata r:id="rId9" o:title=""/>
          </v:shape>
          <o:OLEObject Type="Embed" ProgID="Word.OpenDocumentText.12" ShapeID="_x0000_i1025" DrawAspect="Content" ObjectID="_1425943326" r:id="rId10"/>
        </w:object>
      </w:r>
      <w:r>
        <w:t xml:space="preserve">Le </w:t>
      </w:r>
      <w:r w:rsidR="001C225D">
        <w:t xml:space="preserve">code </w:t>
      </w:r>
      <w:r>
        <w:t>ne compile pas car la classe Panier n’existe pas encore. Faisons une implémentation rapide de cette classe. Nous obtenons ceci :</w:t>
      </w:r>
    </w:p>
    <w:bookmarkStart w:id="2" w:name="_MON_1425909916"/>
    <w:bookmarkEnd w:id="2"/>
    <w:p w:rsidR="00B17BAC" w:rsidRDefault="00EA04E2" w:rsidP="00A7128F">
      <w:pPr>
        <w:jc w:val="both"/>
      </w:pPr>
      <w:r>
        <w:object w:dxaOrig="9072" w:dyaOrig="1140">
          <v:shape id="_x0000_i1026" type="#_x0000_t75" style="width:453.75pt;height:57pt" o:ole="">
            <v:imagedata r:id="rId11" o:title=""/>
          </v:shape>
          <o:OLEObject Type="Embed" ProgID="Word.OpenDocumentText.12" ShapeID="_x0000_i1026" DrawAspect="Content" ObjectID="_1425943327" r:id="rId12"/>
        </w:object>
      </w:r>
      <w:r>
        <w:t>Après avoir écrit le minimum de code pour la classe panier</w:t>
      </w:r>
      <w:r w:rsidR="006B64BD">
        <w:t xml:space="preserve">, </w:t>
      </w:r>
      <w:r>
        <w:t>que le test</w:t>
      </w:r>
      <w:r w:rsidR="006B64BD">
        <w:t xml:space="preserve"> passe.</w:t>
      </w:r>
    </w:p>
    <w:p w:rsidR="00B17BAC" w:rsidRPr="00757BB5" w:rsidRDefault="00B17BAC" w:rsidP="00390F35">
      <w:pPr>
        <w:jc w:val="center"/>
      </w:pPr>
      <w:r>
        <w:rPr>
          <w:noProof/>
        </w:rPr>
        <w:lastRenderedPageBreak/>
        <w:drawing>
          <wp:inline distT="0" distB="0" distL="0" distR="0">
            <wp:extent cx="3124636" cy="1638529"/>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3">
                      <a:extLst>
                        <a:ext uri="{28A0092B-C50C-407E-A947-70E740481C1C}">
                          <a14:useLocalDpi xmlns:a14="http://schemas.microsoft.com/office/drawing/2010/main" val="0"/>
                        </a:ext>
                      </a:extLst>
                    </a:blip>
                    <a:stretch>
                      <a:fillRect/>
                    </a:stretch>
                  </pic:blipFill>
                  <pic:spPr>
                    <a:xfrm>
                      <a:off x="0" y="0"/>
                      <a:ext cx="3124636" cy="1638529"/>
                    </a:xfrm>
                    <a:prstGeom prst="rect">
                      <a:avLst/>
                    </a:prstGeom>
                  </pic:spPr>
                </pic:pic>
              </a:graphicData>
            </a:graphic>
          </wp:inline>
        </w:drawing>
      </w:r>
    </w:p>
    <w:p w:rsidR="00395930" w:rsidRDefault="00EA707E" w:rsidP="00C028A3">
      <w:pPr>
        <w:jc w:val="both"/>
        <w:rPr>
          <w:rFonts w:asciiTheme="majorHAnsi" w:hAnsiTheme="majorHAnsi"/>
        </w:rPr>
      </w:pPr>
      <w:r>
        <w:rPr>
          <w:rFonts w:asciiTheme="majorHAnsi" w:hAnsiTheme="majorHAnsi"/>
        </w:rPr>
        <w:t>Nous pouvons donc continuer à écrire de nouveau test afin de continuer l’implémentation de la classe Panier.</w:t>
      </w:r>
      <w:r w:rsidR="00C028A3">
        <w:rPr>
          <w:rFonts w:asciiTheme="majorHAnsi" w:hAnsiTheme="majorHAnsi"/>
        </w:rPr>
        <w:t xml:space="preserve"> Effectuons un test sur le montant total du panier quand l’utilisateur commence à créer sa liste de course. Le montant est supposé être à 0 à la création du panier.</w:t>
      </w:r>
    </w:p>
    <w:bookmarkStart w:id="3" w:name="_MON_1425911371"/>
    <w:bookmarkEnd w:id="3"/>
    <w:p w:rsidR="00395930" w:rsidRPr="00395930" w:rsidRDefault="00395930" w:rsidP="00395930">
      <w:pPr>
        <w:jc w:val="center"/>
        <w:rPr>
          <w:rFonts w:asciiTheme="majorHAnsi" w:hAnsiTheme="majorHAnsi"/>
        </w:rPr>
      </w:pPr>
      <w:r>
        <w:rPr>
          <w:rFonts w:asciiTheme="majorHAnsi" w:hAnsiTheme="majorHAnsi"/>
          <w:sz w:val="48"/>
          <w:szCs w:val="48"/>
        </w:rPr>
        <w:object w:dxaOrig="9072" w:dyaOrig="1367">
          <v:shape id="_x0000_i1027" type="#_x0000_t75" style="width:453.75pt;height:68.25pt" o:ole="">
            <v:imagedata r:id="rId14" o:title=""/>
          </v:shape>
          <o:OLEObject Type="Embed" ProgID="Word.OpenDocumentText.12" ShapeID="_x0000_i1027" DrawAspect="Content" ObjectID="_1425943328" r:id="rId15"/>
        </w:object>
      </w:r>
      <w:r>
        <w:rPr>
          <w:rFonts w:asciiTheme="majorHAnsi" w:hAnsiTheme="majorHAnsi"/>
          <w:noProof/>
        </w:rPr>
        <w:drawing>
          <wp:inline distT="0" distB="0" distL="0" distR="0">
            <wp:extent cx="3734321" cy="4220164"/>
            <wp:effectExtent l="0" t="0" r="0" b="9525"/>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6">
                      <a:extLst>
                        <a:ext uri="{28A0092B-C50C-407E-A947-70E740481C1C}">
                          <a14:useLocalDpi xmlns:a14="http://schemas.microsoft.com/office/drawing/2010/main" val="0"/>
                        </a:ext>
                      </a:extLst>
                    </a:blip>
                    <a:stretch>
                      <a:fillRect/>
                    </a:stretch>
                  </pic:blipFill>
                  <pic:spPr>
                    <a:xfrm>
                      <a:off x="0" y="0"/>
                      <a:ext cx="3734321" cy="4220164"/>
                    </a:xfrm>
                    <a:prstGeom prst="rect">
                      <a:avLst/>
                    </a:prstGeom>
                  </pic:spPr>
                </pic:pic>
              </a:graphicData>
            </a:graphic>
          </wp:inline>
        </w:drawing>
      </w:r>
    </w:p>
    <w:p w:rsidR="001F0474" w:rsidRDefault="00251E6F" w:rsidP="00395930">
      <w:pPr>
        <w:rPr>
          <w:rFonts w:asciiTheme="majorHAnsi" w:hAnsiTheme="majorHAnsi"/>
        </w:rPr>
      </w:pPr>
      <w:r>
        <w:rPr>
          <w:rFonts w:asciiTheme="majorHAnsi" w:hAnsiTheme="majorHAnsi"/>
        </w:rPr>
        <w:t>On constate que le test ne passe pas, le montant total d’un nouveau panier est égale à 0.</w:t>
      </w:r>
      <w:r w:rsidR="006460CE">
        <w:rPr>
          <w:rFonts w:asciiTheme="majorHAnsi" w:hAnsiTheme="majorHAnsi"/>
        </w:rPr>
        <w:t xml:space="preserve"> </w:t>
      </w:r>
      <w:r>
        <w:rPr>
          <w:rFonts w:asciiTheme="majorHAnsi" w:hAnsiTheme="majorHAnsi"/>
        </w:rPr>
        <w:t xml:space="preserve">Donc nous devons avoir un champ </w:t>
      </w:r>
      <w:r w:rsidRPr="00251E6F">
        <w:rPr>
          <w:rFonts w:asciiTheme="majorHAnsi" w:hAnsiTheme="majorHAnsi"/>
          <w:b/>
        </w:rPr>
        <w:t>montantTotal</w:t>
      </w:r>
      <w:r>
        <w:rPr>
          <w:rFonts w:asciiTheme="majorHAnsi" w:hAnsiTheme="majorHAnsi"/>
        </w:rPr>
        <w:t xml:space="preserve"> dans la classe Panier. La fonction testé</w:t>
      </w:r>
      <w:r w:rsidR="006460CE">
        <w:rPr>
          <w:rFonts w:asciiTheme="majorHAnsi" w:hAnsiTheme="majorHAnsi"/>
        </w:rPr>
        <w:t xml:space="preserve"> </w:t>
      </w:r>
      <w:r w:rsidRPr="00251E6F">
        <w:rPr>
          <w:rFonts w:asciiTheme="majorHAnsi" w:hAnsiTheme="majorHAnsi"/>
          <w:b/>
        </w:rPr>
        <w:t>getMontantTotal</w:t>
      </w:r>
      <w:r>
        <w:rPr>
          <w:rFonts w:asciiTheme="majorHAnsi" w:hAnsiTheme="majorHAnsi"/>
        </w:rPr>
        <w:t xml:space="preserve"> doit donc retourner cette somme.</w:t>
      </w:r>
      <w:r w:rsidR="006460CE">
        <w:rPr>
          <w:rFonts w:asciiTheme="majorHAnsi" w:hAnsiTheme="majorHAnsi"/>
        </w:rPr>
        <w:t xml:space="preserve"> Le champ montantTotal doit être initialisé à 0 par défaut.</w:t>
      </w:r>
    </w:p>
    <w:bookmarkStart w:id="4" w:name="_MON_1425912616"/>
    <w:bookmarkEnd w:id="4"/>
    <w:p w:rsidR="001F0474" w:rsidRDefault="001F0474" w:rsidP="00395930">
      <w:pPr>
        <w:rPr>
          <w:rFonts w:asciiTheme="majorHAnsi" w:hAnsiTheme="majorHAnsi"/>
        </w:rPr>
      </w:pPr>
      <w:r>
        <w:rPr>
          <w:rFonts w:asciiTheme="majorHAnsi" w:hAnsiTheme="majorHAnsi"/>
          <w:sz w:val="48"/>
          <w:szCs w:val="48"/>
        </w:rPr>
        <w:object w:dxaOrig="9072" w:dyaOrig="2953">
          <v:shape id="_x0000_i1028" type="#_x0000_t75" style="width:453.75pt;height:147.75pt" o:ole="">
            <v:imagedata r:id="rId17" o:title=""/>
          </v:shape>
          <o:OLEObject Type="Embed" ProgID="Word.OpenDocumentText.12" ShapeID="_x0000_i1028" DrawAspect="Content" ObjectID="_1425943329" r:id="rId18"/>
        </w:object>
      </w:r>
      <w:r>
        <w:rPr>
          <w:rFonts w:asciiTheme="majorHAnsi" w:hAnsiTheme="majorHAnsi"/>
        </w:rPr>
        <w:t>Après avoir exécuté le test, nous constatons que le test passe.</w:t>
      </w:r>
    </w:p>
    <w:p w:rsidR="004B1203" w:rsidRPr="001F0474" w:rsidRDefault="004B1203" w:rsidP="004B1203">
      <w:pPr>
        <w:jc w:val="center"/>
        <w:rPr>
          <w:rFonts w:asciiTheme="majorHAnsi" w:hAnsiTheme="majorHAnsi"/>
        </w:rPr>
      </w:pPr>
      <w:r>
        <w:rPr>
          <w:rFonts w:asciiTheme="majorHAnsi" w:hAnsiTheme="majorHAnsi"/>
          <w:noProof/>
        </w:rPr>
        <w:drawing>
          <wp:inline distT="0" distB="0" distL="0" distR="0">
            <wp:extent cx="3686690" cy="1810003"/>
            <wp:effectExtent l="0" t="0" r="9525"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19">
                      <a:extLst>
                        <a:ext uri="{28A0092B-C50C-407E-A947-70E740481C1C}">
                          <a14:useLocalDpi xmlns:a14="http://schemas.microsoft.com/office/drawing/2010/main" val="0"/>
                        </a:ext>
                      </a:extLst>
                    </a:blip>
                    <a:stretch>
                      <a:fillRect/>
                    </a:stretch>
                  </pic:blipFill>
                  <pic:spPr>
                    <a:xfrm>
                      <a:off x="0" y="0"/>
                      <a:ext cx="3686690" cy="1810003"/>
                    </a:xfrm>
                    <a:prstGeom prst="rect">
                      <a:avLst/>
                    </a:prstGeom>
                  </pic:spPr>
                </pic:pic>
              </a:graphicData>
            </a:graphic>
          </wp:inline>
        </w:drawing>
      </w:r>
    </w:p>
    <w:p w:rsidR="004C24C8" w:rsidRDefault="007C0544" w:rsidP="00395930">
      <w:pPr>
        <w:rPr>
          <w:rFonts w:asciiTheme="majorHAnsi" w:hAnsiTheme="majorHAnsi"/>
        </w:rPr>
      </w:pPr>
      <w:r>
        <w:rPr>
          <w:rFonts w:asciiTheme="majorHAnsi" w:hAnsiTheme="majorHAnsi"/>
        </w:rPr>
        <w:t>Le test suivant porte sur l’ajout</w:t>
      </w:r>
      <w:r w:rsidR="00570B6C">
        <w:rPr>
          <w:rFonts w:asciiTheme="majorHAnsi" w:hAnsiTheme="majorHAnsi"/>
        </w:rPr>
        <w:t xml:space="preserve"> d’un produit dans une liste de course de l’utilisateur.</w:t>
      </w:r>
      <w:r w:rsidR="008A2C17">
        <w:rPr>
          <w:rFonts w:asciiTheme="majorHAnsi" w:hAnsiTheme="majorHAnsi"/>
        </w:rPr>
        <w:t xml:space="preserve"> Nous supposons que la classe Produit est écrite mais vide.</w:t>
      </w:r>
    </w:p>
    <w:bookmarkStart w:id="5" w:name="_MON_1425913820"/>
    <w:bookmarkEnd w:id="5"/>
    <w:p w:rsidR="004C24C8" w:rsidRDefault="004C24C8" w:rsidP="00395930">
      <w:pPr>
        <w:rPr>
          <w:rFonts w:asciiTheme="majorHAnsi" w:hAnsiTheme="majorHAnsi"/>
        </w:rPr>
      </w:pPr>
      <w:r>
        <w:rPr>
          <w:rFonts w:asciiTheme="majorHAnsi" w:hAnsiTheme="majorHAnsi"/>
          <w:sz w:val="48"/>
          <w:szCs w:val="48"/>
        </w:rPr>
        <w:object w:dxaOrig="9072" w:dyaOrig="1820">
          <v:shape id="_x0000_i1029" type="#_x0000_t75" style="width:453.75pt;height:90.75pt" o:ole="">
            <v:imagedata r:id="rId20" o:title=""/>
          </v:shape>
          <o:OLEObject Type="Embed" ProgID="Word.OpenDocumentText.12" ShapeID="_x0000_i1029" DrawAspect="Content" ObjectID="_1425943330" r:id="rId21"/>
        </w:object>
      </w:r>
      <w:r w:rsidR="00236D0C">
        <w:rPr>
          <w:rFonts w:asciiTheme="majorHAnsi" w:hAnsiTheme="majorHAnsi"/>
        </w:rPr>
        <w:t>Le test effectué est le suivant :</w:t>
      </w:r>
    </w:p>
    <w:bookmarkStart w:id="6" w:name="_MON_1425914383"/>
    <w:bookmarkEnd w:id="6"/>
    <w:p w:rsidR="003055C1" w:rsidRDefault="00236D0C" w:rsidP="00395930">
      <w:pPr>
        <w:rPr>
          <w:rFonts w:asciiTheme="majorHAnsi" w:hAnsiTheme="majorHAnsi"/>
        </w:rPr>
      </w:pPr>
      <w:r>
        <w:rPr>
          <w:rFonts w:asciiTheme="majorHAnsi" w:hAnsiTheme="majorHAnsi"/>
        </w:rPr>
        <w:object w:dxaOrig="9072" w:dyaOrig="1820">
          <v:shape id="_x0000_i1030" type="#_x0000_t75" style="width:453.75pt;height:90.75pt" o:ole="">
            <v:imagedata r:id="rId22" o:title=""/>
          </v:shape>
          <o:OLEObject Type="Embed" ProgID="Word.OpenDocumentText.12" ShapeID="_x0000_i1030" DrawAspect="Content" ObjectID="_1425943331" r:id="rId23"/>
        </w:object>
      </w:r>
      <w:r>
        <w:rPr>
          <w:rFonts w:asciiTheme="majorHAnsi" w:hAnsiTheme="majorHAnsi"/>
        </w:rPr>
        <w:t>Dans la classe Panier la méthode suivante est générer :</w:t>
      </w:r>
      <w:r w:rsidR="003055C1" w:rsidRPr="003055C1">
        <w:rPr>
          <w:rFonts w:asciiTheme="majorHAnsi" w:hAnsiTheme="majorHAnsi"/>
        </w:rPr>
        <w:t xml:space="preserve"> </w:t>
      </w:r>
    </w:p>
    <w:bookmarkStart w:id="7" w:name="_MON_1425914502"/>
    <w:bookmarkEnd w:id="7"/>
    <w:p w:rsidR="00236D0C" w:rsidRDefault="003055C1" w:rsidP="00395930">
      <w:pPr>
        <w:rPr>
          <w:rFonts w:asciiTheme="majorHAnsi" w:hAnsiTheme="majorHAnsi"/>
        </w:rPr>
      </w:pPr>
      <w:r>
        <w:rPr>
          <w:rFonts w:asciiTheme="majorHAnsi" w:hAnsiTheme="majorHAnsi"/>
        </w:rPr>
        <w:object w:dxaOrig="9072" w:dyaOrig="1140">
          <v:shape id="_x0000_i1031" type="#_x0000_t75" style="width:420pt;height:52.5pt" o:ole="">
            <v:imagedata r:id="rId24" o:title=""/>
          </v:shape>
          <o:OLEObject Type="Embed" ProgID="Word.OpenDocumentText.12" ShapeID="_x0000_i1031" DrawAspect="Content" ObjectID="_1425943332" r:id="rId25"/>
        </w:object>
      </w:r>
    </w:p>
    <w:p w:rsidR="003055C1" w:rsidRDefault="003055C1" w:rsidP="00395930">
      <w:pPr>
        <w:rPr>
          <w:rFonts w:asciiTheme="majorHAnsi" w:hAnsiTheme="majorHAnsi"/>
        </w:rPr>
      </w:pPr>
    </w:p>
    <w:p w:rsidR="00C32406" w:rsidRDefault="009F37A2" w:rsidP="00C32406">
      <w:pPr>
        <w:jc w:val="center"/>
        <w:rPr>
          <w:rFonts w:asciiTheme="majorHAnsi" w:hAnsiTheme="majorHAnsi"/>
          <w:sz w:val="48"/>
          <w:szCs w:val="48"/>
        </w:rPr>
      </w:pPr>
      <w:r>
        <w:rPr>
          <w:rFonts w:asciiTheme="majorHAnsi" w:hAnsiTheme="majorHAnsi"/>
          <w:noProof/>
        </w:rPr>
        <w:lastRenderedPageBreak/>
        <w:drawing>
          <wp:inline distT="0" distB="0" distL="0" distR="0" wp14:anchorId="60DF3831" wp14:editId="6E7BA8A8">
            <wp:extent cx="4248743" cy="4210638"/>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26">
                      <a:extLst>
                        <a:ext uri="{28A0092B-C50C-407E-A947-70E740481C1C}">
                          <a14:useLocalDpi xmlns:a14="http://schemas.microsoft.com/office/drawing/2010/main" val="0"/>
                        </a:ext>
                      </a:extLst>
                    </a:blip>
                    <a:stretch>
                      <a:fillRect/>
                    </a:stretch>
                  </pic:blipFill>
                  <pic:spPr>
                    <a:xfrm>
                      <a:off x="0" y="0"/>
                      <a:ext cx="4248743" cy="4210638"/>
                    </a:xfrm>
                    <a:prstGeom prst="rect">
                      <a:avLst/>
                    </a:prstGeom>
                  </pic:spPr>
                </pic:pic>
              </a:graphicData>
            </a:graphic>
          </wp:inline>
        </w:drawing>
      </w:r>
    </w:p>
    <w:p w:rsidR="006B4B7F" w:rsidRDefault="00C32406" w:rsidP="00DE2303">
      <w:pPr>
        <w:jc w:val="both"/>
        <w:rPr>
          <w:rFonts w:asciiTheme="majorHAnsi" w:hAnsiTheme="majorHAnsi"/>
        </w:rPr>
      </w:pPr>
      <w:r>
        <w:rPr>
          <w:rFonts w:asciiTheme="majorHAnsi" w:hAnsiTheme="majorHAnsi"/>
        </w:rPr>
        <w:t>A première vue le test ne passe pas, cela est évident car la méthode a été générée automatiquement par le biais du menu contextuel d’Ecli</w:t>
      </w:r>
      <w:r w:rsidR="000C6839">
        <w:rPr>
          <w:rFonts w:asciiTheme="majorHAnsi" w:hAnsiTheme="majorHAnsi"/>
        </w:rPr>
        <w:t xml:space="preserve">pse. La méthode </w:t>
      </w:r>
      <w:r w:rsidR="000C6839" w:rsidRPr="000C6839">
        <w:rPr>
          <w:rFonts w:asciiTheme="majorHAnsi" w:hAnsiTheme="majorHAnsi"/>
          <w:b/>
        </w:rPr>
        <w:t>ajouterProduit</w:t>
      </w:r>
      <w:r w:rsidR="000C6839">
        <w:rPr>
          <w:rFonts w:asciiTheme="majorHAnsi" w:hAnsiTheme="majorHAnsi"/>
        </w:rPr>
        <w:t xml:space="preserve"> prend en argument un produit et une quantité en paramètre, la quantité par défaut est 1 ; si le produit est déjà présent dans le panier, la quantité est augmentée puis le montant total du panier actualisé. </w:t>
      </w:r>
      <w:r w:rsidR="00654C5C">
        <w:rPr>
          <w:rFonts w:asciiTheme="majorHAnsi" w:hAnsiTheme="majorHAnsi"/>
        </w:rPr>
        <w:t xml:space="preserve">Pour sauvegarder l’ensemble des produits </w:t>
      </w:r>
      <w:r w:rsidR="00F11A7D">
        <w:rPr>
          <w:rFonts w:asciiTheme="majorHAnsi" w:hAnsiTheme="majorHAnsi"/>
        </w:rPr>
        <w:t xml:space="preserve">ajouté par </w:t>
      </w:r>
      <w:r w:rsidR="00654C5C">
        <w:rPr>
          <w:rFonts w:asciiTheme="majorHAnsi" w:hAnsiTheme="majorHAnsi"/>
        </w:rPr>
        <w:t xml:space="preserve">l’utilisateur, nous opterons pour une </w:t>
      </w:r>
      <w:r w:rsidR="00654C5C" w:rsidRPr="00654C5C">
        <w:rPr>
          <w:rFonts w:asciiTheme="majorHAnsi" w:hAnsiTheme="majorHAnsi"/>
          <w:b/>
        </w:rPr>
        <w:t>Map</w:t>
      </w:r>
      <w:r w:rsidR="00654C5C">
        <w:rPr>
          <w:rFonts w:asciiTheme="majorHAnsi" w:hAnsiTheme="majorHAnsi"/>
        </w:rPr>
        <w:t xml:space="preserve">. </w:t>
      </w:r>
      <w:r w:rsidR="00654C5C" w:rsidRPr="00654C5C">
        <w:rPr>
          <w:rFonts w:asciiTheme="majorHAnsi" w:hAnsiTheme="majorHAnsi"/>
        </w:rPr>
        <w:t xml:space="preserve">Une </w:t>
      </w:r>
      <w:r w:rsidR="00654C5C" w:rsidRPr="00654C5C">
        <w:rPr>
          <w:rFonts w:asciiTheme="majorHAnsi" w:hAnsiTheme="majorHAnsi"/>
          <w:b/>
        </w:rPr>
        <w:t>Map</w:t>
      </w:r>
      <w:r w:rsidR="00654C5C">
        <w:rPr>
          <w:rFonts w:asciiTheme="majorHAnsi" w:hAnsiTheme="majorHAnsi"/>
        </w:rPr>
        <w:t xml:space="preserve"> permet de créer un ensemble de </w:t>
      </w:r>
      <w:r w:rsidR="00654C5C" w:rsidRPr="00654C5C">
        <w:rPr>
          <w:rFonts w:asciiTheme="majorHAnsi" w:hAnsiTheme="majorHAnsi"/>
        </w:rPr>
        <w:t>couples clé/valeur (On parle aussi de tableaux associatifs), la clé permettant de retrouver rapidement la</w:t>
      </w:r>
      <w:r w:rsidR="00654C5C">
        <w:rPr>
          <w:rFonts w:asciiTheme="majorHAnsi" w:hAnsiTheme="majorHAnsi"/>
        </w:rPr>
        <w:t xml:space="preserve"> valeur qui lui a été associée. La classe HashMap est l'implémentation </w:t>
      </w:r>
      <w:r w:rsidR="00654C5C" w:rsidRPr="00654C5C">
        <w:rPr>
          <w:rFonts w:asciiTheme="majorHAnsi" w:hAnsiTheme="majorHAnsi"/>
        </w:rPr>
        <w:t>concrète la plus standard, elle est adaptée à la plupart des situations.</w:t>
      </w:r>
      <w:r w:rsidR="009A31E6">
        <w:rPr>
          <w:rFonts w:asciiTheme="majorHAnsi" w:hAnsiTheme="majorHAnsi"/>
        </w:rPr>
        <w:t xml:space="preserve"> </w:t>
      </w:r>
      <w:r w:rsidR="00F11A7D">
        <w:rPr>
          <w:rFonts w:asciiTheme="majorHAnsi" w:hAnsiTheme="majorHAnsi"/>
        </w:rPr>
        <w:t>Le produit représentera la clé (donc le produit sera unique dans la Map), et la valeur la quantité du produit à ajouter</w:t>
      </w:r>
      <w:r w:rsidR="009A31E6">
        <w:rPr>
          <w:rFonts w:asciiTheme="majorHAnsi" w:hAnsiTheme="majorHAnsi"/>
        </w:rPr>
        <w:t xml:space="preserve"> ; donc un champ </w:t>
      </w:r>
      <w:r w:rsidR="009A31E6" w:rsidRPr="009A31E6">
        <w:rPr>
          <w:rFonts w:asciiTheme="majorHAnsi" w:hAnsiTheme="majorHAnsi"/>
          <w:b/>
        </w:rPr>
        <w:t>listeCourse</w:t>
      </w:r>
      <w:r w:rsidR="009A31E6">
        <w:rPr>
          <w:rFonts w:asciiTheme="majorHAnsi" w:hAnsiTheme="majorHAnsi"/>
        </w:rPr>
        <w:t xml:space="preserve"> sera ajouté dans la classe.</w:t>
      </w:r>
    </w:p>
    <w:p w:rsidR="009854DA" w:rsidRPr="009854DA" w:rsidRDefault="006B4B7F" w:rsidP="00CE1DC0">
      <w:pPr>
        <w:jc w:val="both"/>
        <w:rPr>
          <w:rFonts w:asciiTheme="majorHAnsi" w:hAnsiTheme="majorHAnsi"/>
        </w:rPr>
      </w:pPr>
      <w:r>
        <w:rPr>
          <w:rFonts w:asciiTheme="majorHAnsi" w:hAnsiTheme="majorHAnsi"/>
        </w:rPr>
        <w:t>Au niveau de l’implémentation de la méthode ajouterProduit, nous ne toucherons pas le point sur l’actualisation du montant total du panier car la classe Produit est supposé vide. Nous y reviendrons après avoir implémenté</w:t>
      </w:r>
      <w:r w:rsidR="0098154B">
        <w:rPr>
          <w:rFonts w:asciiTheme="majorHAnsi" w:hAnsiTheme="majorHAnsi"/>
        </w:rPr>
        <w:t xml:space="preserve"> cette dernière. Ainsi, nous obtenons le code suivant :</w:t>
      </w:r>
      <w:r w:rsidR="0098154B">
        <w:rPr>
          <w:rFonts w:asciiTheme="majorHAnsi" w:hAnsiTheme="majorHAnsi"/>
          <w:sz w:val="48"/>
          <w:szCs w:val="48"/>
        </w:rPr>
        <w:t xml:space="preserve"> </w:t>
      </w:r>
      <w:bookmarkStart w:id="8" w:name="_MON_1425936118"/>
      <w:bookmarkEnd w:id="8"/>
      <w:r w:rsidR="00CF7ED5">
        <w:rPr>
          <w:rFonts w:asciiTheme="majorHAnsi" w:hAnsiTheme="majorHAnsi"/>
          <w:sz w:val="48"/>
          <w:szCs w:val="48"/>
        </w:rPr>
        <w:object w:dxaOrig="9072" w:dyaOrig="4539">
          <v:shape id="_x0000_i1032" type="#_x0000_t75" style="width:453.75pt;height:227.25pt" o:ole="">
            <v:imagedata r:id="rId27" o:title=""/>
          </v:shape>
          <o:OLEObject Type="Embed" ProgID="Word.OpenDocumentText.12" ShapeID="_x0000_i1032" DrawAspect="Content" ObjectID="_1425943333" r:id="rId28"/>
        </w:object>
      </w:r>
      <w:r w:rsidR="008901D8">
        <w:rPr>
          <w:rFonts w:asciiTheme="majorHAnsi" w:hAnsiTheme="majorHAnsi"/>
          <w:noProof/>
        </w:rPr>
        <w:drawing>
          <wp:inline distT="0" distB="0" distL="0" distR="0">
            <wp:extent cx="4248743" cy="2057687"/>
            <wp:effectExtent l="0" t="0" r="0"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29">
                      <a:extLst>
                        <a:ext uri="{28A0092B-C50C-407E-A947-70E740481C1C}">
                          <a14:useLocalDpi xmlns:a14="http://schemas.microsoft.com/office/drawing/2010/main" val="0"/>
                        </a:ext>
                      </a:extLst>
                    </a:blip>
                    <a:stretch>
                      <a:fillRect/>
                    </a:stretch>
                  </pic:blipFill>
                  <pic:spPr>
                    <a:xfrm>
                      <a:off x="0" y="0"/>
                      <a:ext cx="4248743" cy="2057687"/>
                    </a:xfrm>
                    <a:prstGeom prst="rect">
                      <a:avLst/>
                    </a:prstGeom>
                  </pic:spPr>
                </pic:pic>
              </a:graphicData>
            </a:graphic>
          </wp:inline>
        </w:drawing>
      </w:r>
    </w:p>
    <w:p w:rsidR="008D293E" w:rsidRPr="00395930" w:rsidRDefault="008901D8" w:rsidP="00232A7C">
      <w:pPr>
        <w:rPr>
          <w:rStyle w:val="TitreCar"/>
          <w:smallCaps w:val="0"/>
          <w:color w:val="414751" w:themeColor="text2" w:themeShade="BF"/>
          <w:spacing w:val="0"/>
          <w:sz w:val="20"/>
          <w:szCs w:val="20"/>
        </w:rPr>
      </w:pPr>
      <w:r>
        <w:rPr>
          <w:rFonts w:asciiTheme="majorHAnsi" w:hAnsiTheme="majorHAnsi"/>
        </w:rPr>
        <w:t>Le test est concluant, donc la classe Panier est valide</w:t>
      </w:r>
      <w:r w:rsidR="00B74D51">
        <w:rPr>
          <w:rFonts w:asciiTheme="majorHAnsi" w:hAnsiTheme="majorHAnsi"/>
        </w:rPr>
        <w:t>.</w:t>
      </w:r>
      <w:r w:rsidR="00232A7C">
        <w:rPr>
          <w:rFonts w:asciiTheme="majorHAnsi" w:hAnsiTheme="majorHAnsi"/>
        </w:rPr>
        <w:t xml:space="preserve"> </w:t>
      </w:r>
      <w:r w:rsidR="00172B6A">
        <w:rPr>
          <w:rFonts w:asciiTheme="majorHAnsi" w:hAnsiTheme="majorHAnsi"/>
        </w:rPr>
        <w:t>Dans la seconde partie, nous nous occuperons de la classe Panier, nous supposerons que la classe Panier n’existe pas. A la fin de l’implémentation de cette classe, nous reviendrons sur la classe Panier afin de terminer la méthode d’</w:t>
      </w:r>
      <w:r w:rsidR="00232A7C">
        <w:rPr>
          <w:rFonts w:asciiTheme="majorHAnsi" w:hAnsiTheme="majorHAnsi"/>
        </w:rPr>
        <w:t>ajout de produit.</w:t>
      </w:r>
      <w:r w:rsidR="00032AEE" w:rsidRPr="009854DA">
        <w:rPr>
          <w:rFonts w:asciiTheme="majorHAnsi" w:hAnsiTheme="majorHAnsi"/>
          <w:sz w:val="48"/>
          <w:szCs w:val="48"/>
        </w:rPr>
        <w:br w:type="page"/>
      </w:r>
      <w:r w:rsidR="008D293E" w:rsidRPr="00FE2BAC">
        <w:rPr>
          <w:rStyle w:val="TitreCar"/>
        </w:rPr>
        <w:lastRenderedPageBreak/>
        <w:t>Réalisation</w:t>
      </w:r>
      <w:r w:rsidR="00A90606">
        <w:rPr>
          <w:rStyle w:val="TitreCar"/>
        </w:rPr>
        <w:t xml:space="preserve"> </w:t>
      </w:r>
      <w:r w:rsidR="009A1C38">
        <w:rPr>
          <w:rStyle w:val="TitreCar"/>
        </w:rPr>
        <w:t xml:space="preserve">de la </w:t>
      </w:r>
      <w:r w:rsidR="00A90606">
        <w:rPr>
          <w:rStyle w:val="TitreCar"/>
        </w:rPr>
        <w:t>Classe Produit</w:t>
      </w:r>
    </w:p>
    <w:p w:rsidR="008D293E" w:rsidRDefault="0055278E" w:rsidP="0055278E">
      <w:pPr>
        <w:pStyle w:val="Titre2"/>
      </w:pPr>
      <w:r>
        <w:t>Création de la classe de test ProduitTest</w:t>
      </w:r>
    </w:p>
    <w:p w:rsidR="0055278E" w:rsidRDefault="0055278E" w:rsidP="00100568">
      <w:pPr>
        <w:jc w:val="both"/>
      </w:pPr>
      <w:r>
        <w:t>Dans un premier temps, comme la méthode TDD le suggère, la classe de test est d’abord créée avant l’implémentation. Ci-dessous le code</w:t>
      </w:r>
    </w:p>
    <w:bookmarkStart w:id="9" w:name="_MON_1425754986"/>
    <w:bookmarkEnd w:id="9"/>
    <w:p w:rsidR="00F52CBA" w:rsidRDefault="00E6616D" w:rsidP="006F2C90">
      <w:pPr>
        <w:jc w:val="both"/>
      </w:pPr>
      <w:r>
        <w:object w:dxaOrig="9406" w:dyaOrig="6399">
          <v:shape id="_x0000_i1033" type="#_x0000_t75" style="width:470.25pt;height:303pt" o:ole="">
            <v:imagedata r:id="rId30" o:title=""/>
          </v:shape>
          <o:OLEObject Type="Embed" ProgID="Word.OpenDocumentText.12" ShapeID="_x0000_i1033" DrawAspect="Content" ObjectID="_1425943334" r:id="rId31"/>
        </w:object>
      </w:r>
      <w:r w:rsidRPr="00E6616D">
        <w:t xml:space="preserve">Les erreurs de compilation signalent que l'objet </w:t>
      </w:r>
      <w:r>
        <w:t xml:space="preserve">Produit  n'existe </w:t>
      </w:r>
      <w:r w:rsidRPr="00E6616D">
        <w:t>pas.</w:t>
      </w:r>
      <w:r w:rsidR="006F2C90">
        <w:t xml:space="preserve"> La méthode </w:t>
      </w:r>
      <w:r w:rsidR="007B2615">
        <w:t>employée est donc la bonne, en écrivant les tests on considè</w:t>
      </w:r>
      <w:r w:rsidR="006F2C90">
        <w:t xml:space="preserve">re que nous avons besoin de tel </w:t>
      </w:r>
      <w:r w:rsidR="007B2615">
        <w:t>objet et méthode pour respecter une règle fonctionnel</w:t>
      </w:r>
      <w:r w:rsidR="006F2C90">
        <w:t xml:space="preserve">le. Ici, en l'occurrence il est </w:t>
      </w:r>
      <w:r w:rsidR="007B2615">
        <w:t xml:space="preserve">nécessaire de disposer de l'objet Produit (qui sera créé par la </w:t>
      </w:r>
      <w:r w:rsidR="006F2C90">
        <w:t xml:space="preserve">suite). Dans le but de corriger </w:t>
      </w:r>
      <w:r w:rsidR="007B2615">
        <w:t>les erreurs de compilation il faut créer l’objet Produit</w:t>
      </w:r>
      <w:r w:rsidR="006F2C90">
        <w:t xml:space="preserve"> avec le minimum d'information. </w:t>
      </w:r>
      <w:r w:rsidR="007B2615">
        <w:t xml:space="preserve">Voici les implémentations minimum pour l'objet Produit </w:t>
      </w:r>
      <w:r w:rsidR="00A70896">
        <w:t xml:space="preserve">: </w:t>
      </w:r>
      <w:bookmarkStart w:id="10" w:name="_MON_1425755860"/>
      <w:bookmarkEnd w:id="10"/>
      <w:r w:rsidR="00F52CBA">
        <w:object w:dxaOrig="9406" w:dyaOrig="3228">
          <v:shape id="_x0000_i1034" type="#_x0000_t75" style="width:470.25pt;height:135pt" o:ole="">
            <v:imagedata r:id="rId32" o:title=""/>
          </v:shape>
          <o:OLEObject Type="Embed" ProgID="Word.OpenDocumentText.12" ShapeID="_x0000_i1034" DrawAspect="Content" ObjectID="_1425943335" r:id="rId33"/>
        </w:object>
      </w:r>
      <w:r w:rsidR="00815A34">
        <w:t>Nous avons écrit le test ainsi que le code minimal afin que le test passe, voir ci-dessous.</w:t>
      </w:r>
    </w:p>
    <w:p w:rsidR="0079589C" w:rsidRDefault="0079589C" w:rsidP="0079589C">
      <w:pPr>
        <w:jc w:val="center"/>
      </w:pPr>
      <w:r>
        <w:rPr>
          <w:noProof/>
        </w:rPr>
        <w:lastRenderedPageBreak/>
        <w:drawing>
          <wp:inline distT="0" distB="0" distL="0" distR="0">
            <wp:extent cx="2715004" cy="3858164"/>
            <wp:effectExtent l="0" t="0" r="9525" b="9525"/>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34">
                      <a:extLst>
                        <a:ext uri="{28A0092B-C50C-407E-A947-70E740481C1C}">
                          <a14:useLocalDpi xmlns:a14="http://schemas.microsoft.com/office/drawing/2010/main" val="0"/>
                        </a:ext>
                      </a:extLst>
                    </a:blip>
                    <a:stretch>
                      <a:fillRect/>
                    </a:stretch>
                  </pic:blipFill>
                  <pic:spPr>
                    <a:xfrm>
                      <a:off x="0" y="0"/>
                      <a:ext cx="2715004" cy="3858164"/>
                    </a:xfrm>
                    <a:prstGeom prst="rect">
                      <a:avLst/>
                    </a:prstGeom>
                  </pic:spPr>
                </pic:pic>
              </a:graphicData>
            </a:graphic>
          </wp:inline>
        </w:drawing>
      </w:r>
    </w:p>
    <w:p w:rsidR="00730DC8" w:rsidRDefault="0079589C" w:rsidP="0079589C">
      <w:r>
        <w:t>Nous constatons que le test passe, nous pouvons donc continuer à implémenter d’autres tests afin de compléter la classe Produit.</w:t>
      </w:r>
    </w:p>
    <w:bookmarkStart w:id="11" w:name="_MON_1425758002"/>
    <w:bookmarkEnd w:id="11"/>
    <w:p w:rsidR="0079589C" w:rsidRDefault="0049098B" w:rsidP="00CA2D04">
      <w:pPr>
        <w:jc w:val="both"/>
      </w:pPr>
      <w:r>
        <w:object w:dxaOrig="9072" w:dyaOrig="2047">
          <v:shape id="_x0000_i1035" type="#_x0000_t75" style="width:453.75pt;height:102pt" o:ole="">
            <v:imagedata r:id="rId35" o:title=""/>
          </v:shape>
          <o:OLEObject Type="Embed" ProgID="Word.OpenDocumentText.12" ShapeID="_x0000_i1035" DrawAspect="Content" ObjectID="_1425943336" r:id="rId36"/>
        </w:object>
      </w:r>
      <w:r w:rsidR="00730DC8" w:rsidRPr="00730DC8">
        <w:t xml:space="preserve">Le but est tout d'abord de tester que le </w:t>
      </w:r>
      <w:r w:rsidR="00730DC8">
        <w:t>produit</w:t>
      </w:r>
      <w:r w:rsidR="00730DC8" w:rsidRPr="00730DC8">
        <w:t xml:space="preserve"> </w:t>
      </w:r>
      <w:r w:rsidR="00730DC8">
        <w:t xml:space="preserve">instancié </w:t>
      </w:r>
      <w:r>
        <w:t xml:space="preserve">a </w:t>
      </w:r>
      <w:r w:rsidR="00730DC8">
        <w:t>pour nom une chai</w:t>
      </w:r>
      <w:r w:rsidR="00CA2D04">
        <w:t xml:space="preserve">ne de </w:t>
      </w:r>
      <w:r w:rsidR="00526EB8">
        <w:t>caractère vide</w:t>
      </w:r>
      <w:r w:rsidR="00730DC8">
        <w:t>.</w:t>
      </w:r>
      <w:r w:rsidR="00526EB8">
        <w:t xml:space="preserve"> </w:t>
      </w:r>
      <w:r w:rsidR="00730DC8" w:rsidRPr="00730DC8">
        <w:t>C'est pourquoi le nom de la méthode de test porte le nom</w:t>
      </w:r>
      <w:r w:rsidR="00526EB8">
        <w:t xml:space="preserve"> testGetNom.</w:t>
      </w:r>
      <w:r w:rsidR="00CA2D04">
        <w:t xml:space="preserve"> Le </w:t>
      </w:r>
      <w:r w:rsidR="0092250E">
        <w:t>minimum de code ajouté dans la classe Produit est :</w:t>
      </w:r>
    </w:p>
    <w:bookmarkStart w:id="12" w:name="_MON_1425759316"/>
    <w:bookmarkEnd w:id="12"/>
    <w:p w:rsidR="00A10027" w:rsidRDefault="00A10027" w:rsidP="0079589C">
      <w:r>
        <w:object w:dxaOrig="9072" w:dyaOrig="2047">
          <v:shape id="_x0000_i1036" type="#_x0000_t75" style="width:453.75pt;height:102pt" o:ole="">
            <v:imagedata r:id="rId37" o:title=""/>
          </v:shape>
          <o:OLEObject Type="Embed" ProgID="Word.OpenDocumentText.12" ShapeID="_x0000_i1036" DrawAspect="Content" ObjectID="_1425943337" r:id="rId38"/>
        </w:object>
      </w:r>
      <w:r>
        <w:t>Après exécution du test, on constate qu’il échoue.</w:t>
      </w:r>
    </w:p>
    <w:p w:rsidR="008F3EBF" w:rsidRDefault="008F3EBF" w:rsidP="008F3EBF">
      <w:pPr>
        <w:jc w:val="center"/>
      </w:pPr>
      <w:r>
        <w:rPr>
          <w:noProof/>
        </w:rPr>
        <w:lastRenderedPageBreak/>
        <w:drawing>
          <wp:inline distT="0" distB="0" distL="0" distR="0">
            <wp:extent cx="3629532" cy="4334480"/>
            <wp:effectExtent l="0" t="0" r="9525" b="952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39">
                      <a:extLst>
                        <a:ext uri="{28A0092B-C50C-407E-A947-70E740481C1C}">
                          <a14:useLocalDpi xmlns:a14="http://schemas.microsoft.com/office/drawing/2010/main" val="0"/>
                        </a:ext>
                      </a:extLst>
                    </a:blip>
                    <a:stretch>
                      <a:fillRect/>
                    </a:stretch>
                  </pic:blipFill>
                  <pic:spPr>
                    <a:xfrm>
                      <a:off x="0" y="0"/>
                      <a:ext cx="3629532" cy="4334480"/>
                    </a:xfrm>
                    <a:prstGeom prst="rect">
                      <a:avLst/>
                    </a:prstGeom>
                  </pic:spPr>
                </pic:pic>
              </a:graphicData>
            </a:graphic>
          </wp:inline>
        </w:drawing>
      </w:r>
    </w:p>
    <w:p w:rsidR="00C71BFB" w:rsidRDefault="00B831A1" w:rsidP="00BC4BFF">
      <w:pPr>
        <w:jc w:val="both"/>
      </w:pPr>
      <w:r w:rsidRPr="00B831A1">
        <w:t>Le test échoue et cela est normal car l'implémentation complète n'a pas encore été faite.</w:t>
      </w:r>
      <w:r w:rsidR="00145AF0">
        <w:t xml:space="preserve"> </w:t>
      </w:r>
      <w:r w:rsidR="00653FFF" w:rsidRPr="00653FFF">
        <w:t xml:space="preserve">Le </w:t>
      </w:r>
      <w:r w:rsidR="00145AF0">
        <w:t>Produit</w:t>
      </w:r>
      <w:r w:rsidR="00653FFF" w:rsidRPr="00653FFF">
        <w:t xml:space="preserve"> devant </w:t>
      </w:r>
      <w:r w:rsidR="00145AF0">
        <w:t>avoir un nom</w:t>
      </w:r>
      <w:r w:rsidR="00653FFF" w:rsidRPr="00653FFF">
        <w:t xml:space="preserve">, un champ </w:t>
      </w:r>
      <w:r w:rsidR="00145AF0">
        <w:t>nom</w:t>
      </w:r>
      <w:r w:rsidR="00653FFF" w:rsidRPr="00653FFF">
        <w:t xml:space="preserve"> est créé </w:t>
      </w:r>
      <w:r w:rsidR="00145AF0">
        <w:t>et il est initialisé lor</w:t>
      </w:r>
      <w:r w:rsidR="00BC4BFF">
        <w:t xml:space="preserve">s de la </w:t>
      </w:r>
      <w:r w:rsidR="00653FFF" w:rsidRPr="00653FFF">
        <w:t>construction de l'objet à la bonne valeur.</w:t>
      </w:r>
      <w:r w:rsidR="008F7D94">
        <w:t xml:space="preserve"> Le code corrigé est le suivant :</w:t>
      </w:r>
    </w:p>
    <w:bookmarkStart w:id="13" w:name="_MON_1425759838"/>
    <w:bookmarkEnd w:id="13"/>
    <w:p w:rsidR="009C5806" w:rsidRDefault="009C5806" w:rsidP="0055278E">
      <w:r>
        <w:object w:dxaOrig="9072" w:dyaOrig="3179">
          <v:shape id="_x0000_i1037" type="#_x0000_t75" style="width:453.75pt;height:159pt" o:ole="">
            <v:imagedata r:id="rId40" o:title=""/>
          </v:shape>
          <o:OLEObject Type="Embed" ProgID="Word.OpenDocumentText.12" ShapeID="_x0000_i1037" DrawAspect="Content" ObjectID="_1425943338" r:id="rId41"/>
        </w:object>
      </w:r>
      <w:r>
        <w:t>On contrôle que les tests passent.</w:t>
      </w:r>
    </w:p>
    <w:p w:rsidR="009C5806" w:rsidRPr="0055278E" w:rsidRDefault="00B2092F" w:rsidP="00B2092F">
      <w:pPr>
        <w:jc w:val="center"/>
      </w:pPr>
      <w:r>
        <w:rPr>
          <w:noProof/>
        </w:rPr>
        <w:lastRenderedPageBreak/>
        <w:drawing>
          <wp:inline distT="0" distB="0" distL="0" distR="0">
            <wp:extent cx="3667637" cy="3915322"/>
            <wp:effectExtent l="0" t="0" r="9525" b="952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42">
                      <a:extLst>
                        <a:ext uri="{28A0092B-C50C-407E-A947-70E740481C1C}">
                          <a14:useLocalDpi xmlns:a14="http://schemas.microsoft.com/office/drawing/2010/main" val="0"/>
                        </a:ext>
                      </a:extLst>
                    </a:blip>
                    <a:stretch>
                      <a:fillRect/>
                    </a:stretch>
                  </pic:blipFill>
                  <pic:spPr>
                    <a:xfrm>
                      <a:off x="0" y="0"/>
                      <a:ext cx="3667637" cy="3915322"/>
                    </a:xfrm>
                    <a:prstGeom prst="rect">
                      <a:avLst/>
                    </a:prstGeom>
                  </pic:spPr>
                </pic:pic>
              </a:graphicData>
            </a:graphic>
          </wp:inline>
        </w:drawing>
      </w:r>
    </w:p>
    <w:p w:rsidR="008D293E" w:rsidRDefault="00C1298B" w:rsidP="00A7220A">
      <w:pPr>
        <w:jc w:val="both"/>
      </w:pPr>
      <w:r>
        <w:t>M</w:t>
      </w:r>
      <w:r w:rsidRPr="00C1298B">
        <w:t xml:space="preserve">aintenant </w:t>
      </w:r>
      <w:r>
        <w:t xml:space="preserve">on souhaite créer un produit initialisé avec son nom au début. </w:t>
      </w:r>
      <w:r w:rsidR="00A7220A">
        <w:t xml:space="preserve">Pour cela les </w:t>
      </w:r>
      <w:r w:rsidRPr="00C1298B">
        <w:t>tests vont d'abord être rédigés comme précédemment.</w:t>
      </w:r>
    </w:p>
    <w:bookmarkStart w:id="14" w:name="_MON_1425761267"/>
    <w:bookmarkEnd w:id="14"/>
    <w:p w:rsidR="00DA22E6" w:rsidRDefault="00D954D1" w:rsidP="00C1298B">
      <w:r>
        <w:object w:dxaOrig="9072" w:dyaOrig="1367">
          <v:shape id="_x0000_i1038" type="#_x0000_t75" style="width:453.75pt;height:68.25pt" o:ole="">
            <v:imagedata r:id="rId43" o:title=""/>
          </v:shape>
          <o:OLEObject Type="Embed" ProgID="Word.OpenDocumentText.12" ShapeID="_x0000_i1038" DrawAspect="Content" ObjectID="_1425943339" r:id="rId44"/>
        </w:object>
      </w:r>
      <w:r w:rsidRPr="00D954D1">
        <w:t>Le minimum de l'implémentation a été écrit afin que le code compile.</w:t>
      </w:r>
    </w:p>
    <w:bookmarkStart w:id="15" w:name="_MON_1425761505"/>
    <w:bookmarkEnd w:id="15"/>
    <w:p w:rsidR="00B85A17" w:rsidRDefault="00DA22E6" w:rsidP="00C1298B">
      <w:r>
        <w:object w:dxaOrig="9072" w:dyaOrig="914">
          <v:shape id="_x0000_i1039" type="#_x0000_t75" style="width:453.75pt;height:45.75pt" o:ole="">
            <v:imagedata r:id="rId45" o:title=""/>
          </v:shape>
          <o:OLEObject Type="Embed" ProgID="Word.OpenDocumentText.12" ShapeID="_x0000_i1039" DrawAspect="Content" ObjectID="_1425943340" r:id="rId46"/>
        </w:object>
      </w:r>
      <w:r>
        <w:t>Exécution du test, on remarque</w:t>
      </w:r>
      <w:r w:rsidR="00CC2ACD">
        <w:t xml:space="preserve"> que </w:t>
      </w:r>
      <w:r>
        <w:t xml:space="preserve">le test à </w:t>
      </w:r>
      <w:r w:rsidR="00B04F04">
        <w:t>échouer</w:t>
      </w:r>
      <w:r>
        <w:t>.</w:t>
      </w:r>
    </w:p>
    <w:p w:rsidR="00B85A17" w:rsidRDefault="00B85A17" w:rsidP="00B85A17">
      <w:pPr>
        <w:jc w:val="center"/>
      </w:pPr>
      <w:r>
        <w:rPr>
          <w:noProof/>
        </w:rPr>
        <w:lastRenderedPageBreak/>
        <w:drawing>
          <wp:inline distT="0" distB="0" distL="0" distR="0">
            <wp:extent cx="3667637" cy="4315428"/>
            <wp:effectExtent l="0" t="0" r="9525" b="952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47">
                      <a:extLst>
                        <a:ext uri="{28A0092B-C50C-407E-A947-70E740481C1C}">
                          <a14:useLocalDpi xmlns:a14="http://schemas.microsoft.com/office/drawing/2010/main" val="0"/>
                        </a:ext>
                      </a:extLst>
                    </a:blip>
                    <a:stretch>
                      <a:fillRect/>
                    </a:stretch>
                  </pic:blipFill>
                  <pic:spPr>
                    <a:xfrm>
                      <a:off x="0" y="0"/>
                      <a:ext cx="3667637" cy="4315428"/>
                    </a:xfrm>
                    <a:prstGeom prst="rect">
                      <a:avLst/>
                    </a:prstGeom>
                  </pic:spPr>
                </pic:pic>
              </a:graphicData>
            </a:graphic>
          </wp:inline>
        </w:drawing>
      </w:r>
    </w:p>
    <w:p w:rsidR="004F161A" w:rsidRDefault="004F161A" w:rsidP="00C1298B">
      <w:r>
        <w:t>On r</w:t>
      </w:r>
      <w:r w:rsidR="000C6DE3">
        <w:t>emanie le code afin que le test passe.</w:t>
      </w:r>
    </w:p>
    <w:bookmarkStart w:id="16" w:name="_MON_1425761977"/>
    <w:bookmarkEnd w:id="16"/>
    <w:p w:rsidR="00B04F04" w:rsidRDefault="004F161A" w:rsidP="00C1298B">
      <w:r>
        <w:object w:dxaOrig="9072" w:dyaOrig="1140">
          <v:shape id="_x0000_i1040" type="#_x0000_t75" style="width:453.75pt;height:57pt" o:ole="">
            <v:imagedata r:id="rId48" o:title=""/>
          </v:shape>
          <o:OLEObject Type="Embed" ProgID="Word.OpenDocumentText.12" ShapeID="_x0000_i1040" DrawAspect="Content" ObjectID="_1425943341" r:id="rId49"/>
        </w:object>
      </w:r>
      <w:r>
        <w:t xml:space="preserve">On vérifie que le test passe. </w:t>
      </w:r>
    </w:p>
    <w:p w:rsidR="00B0018A" w:rsidRDefault="00AD2E1B" w:rsidP="00AD2E1B">
      <w:pPr>
        <w:jc w:val="center"/>
      </w:pPr>
      <w:r>
        <w:rPr>
          <w:noProof/>
        </w:rPr>
        <w:drawing>
          <wp:inline distT="0" distB="0" distL="0" distR="0">
            <wp:extent cx="3629532" cy="2219635"/>
            <wp:effectExtent l="0" t="0" r="9525" b="9525"/>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50">
                      <a:extLst>
                        <a:ext uri="{28A0092B-C50C-407E-A947-70E740481C1C}">
                          <a14:useLocalDpi xmlns:a14="http://schemas.microsoft.com/office/drawing/2010/main" val="0"/>
                        </a:ext>
                      </a:extLst>
                    </a:blip>
                    <a:stretch>
                      <a:fillRect/>
                    </a:stretch>
                  </pic:blipFill>
                  <pic:spPr>
                    <a:xfrm>
                      <a:off x="0" y="0"/>
                      <a:ext cx="3629532" cy="2219635"/>
                    </a:xfrm>
                    <a:prstGeom prst="rect">
                      <a:avLst/>
                    </a:prstGeom>
                  </pic:spPr>
                </pic:pic>
              </a:graphicData>
            </a:graphic>
          </wp:inline>
        </w:drawing>
      </w:r>
    </w:p>
    <w:p w:rsidR="00B0018A" w:rsidRDefault="00B0018A" w:rsidP="00B0018A"/>
    <w:p w:rsidR="00AD2E1B" w:rsidRDefault="00B0018A" w:rsidP="00D24793">
      <w:pPr>
        <w:jc w:val="both"/>
      </w:pPr>
      <w:r>
        <w:t>On continue ainsi pour chaque fonctionnalité de la classe. A</w:t>
      </w:r>
      <w:r w:rsidR="00D24793">
        <w:t xml:space="preserve">près avoir répété ce processus, </w:t>
      </w:r>
      <w:r>
        <w:t>on obtient les résultats suivants.</w:t>
      </w:r>
    </w:p>
    <w:bookmarkStart w:id="17" w:name="_MON_1425763391"/>
    <w:bookmarkEnd w:id="17"/>
    <w:p w:rsidR="009D15BD" w:rsidRDefault="009D15BD" w:rsidP="009D15BD">
      <w:pPr>
        <w:jc w:val="center"/>
      </w:pPr>
      <w:r>
        <w:object w:dxaOrig="9072" w:dyaOrig="3716">
          <v:shape id="_x0000_i1041" type="#_x0000_t75" style="width:453.75pt;height:186pt" o:ole="">
            <v:imagedata r:id="rId51" o:title=""/>
          </v:shape>
          <o:OLEObject Type="Embed" ProgID="Word.OpenDocumentText.12" ShapeID="_x0000_i1041" DrawAspect="Content" ObjectID="_1425943342" r:id="rId52"/>
        </w:object>
      </w:r>
      <w:r>
        <w:rPr>
          <w:noProof/>
        </w:rPr>
        <w:drawing>
          <wp:inline distT="0" distB="0" distL="0" distR="0">
            <wp:extent cx="3648584" cy="4505954"/>
            <wp:effectExtent l="0" t="0" r="9525" b="952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53">
                      <a:extLst>
                        <a:ext uri="{28A0092B-C50C-407E-A947-70E740481C1C}">
                          <a14:useLocalDpi xmlns:a14="http://schemas.microsoft.com/office/drawing/2010/main" val="0"/>
                        </a:ext>
                      </a:extLst>
                    </a:blip>
                    <a:stretch>
                      <a:fillRect/>
                    </a:stretch>
                  </pic:blipFill>
                  <pic:spPr>
                    <a:xfrm>
                      <a:off x="0" y="0"/>
                      <a:ext cx="3648584" cy="4505954"/>
                    </a:xfrm>
                    <a:prstGeom prst="rect">
                      <a:avLst/>
                    </a:prstGeom>
                  </pic:spPr>
                </pic:pic>
              </a:graphicData>
            </a:graphic>
          </wp:inline>
        </w:drawing>
      </w:r>
    </w:p>
    <w:p w:rsidR="009D15BD" w:rsidRDefault="009D15BD" w:rsidP="00250F83">
      <w:pPr>
        <w:jc w:val="both"/>
      </w:pPr>
      <w:r>
        <w:t>On remarque que le test ne passe pas, pour y remédier, il faut redéfinir la méthode equals</w:t>
      </w:r>
      <w:r w:rsidR="00582160">
        <w:t>, car pour comparer deux objets JAVA se base sur la méthode equals de la classe Object qui compare les adresses mémoires des objets.</w:t>
      </w:r>
    </w:p>
    <w:bookmarkStart w:id="18" w:name="_MON_1425763959"/>
    <w:bookmarkEnd w:id="18"/>
    <w:p w:rsidR="00250F83" w:rsidRDefault="002936AE" w:rsidP="00250F83">
      <w:pPr>
        <w:jc w:val="both"/>
      </w:pPr>
      <w:r>
        <w:object w:dxaOrig="9072" w:dyaOrig="4312">
          <v:shape id="_x0000_i1042" type="#_x0000_t75" style="width:453.75pt;height:215.25pt" o:ole="">
            <v:imagedata r:id="rId54" o:title=""/>
          </v:shape>
          <o:OLEObject Type="Embed" ProgID="Word.OpenDocumentText.12" ShapeID="_x0000_i1042" DrawAspect="Content" ObjectID="_1425943343" r:id="rId55"/>
        </w:object>
      </w:r>
      <w:r>
        <w:t xml:space="preserve">Après exécution des tests, nous obtenons les résultats </w:t>
      </w:r>
      <w:r w:rsidR="00250F83">
        <w:t xml:space="preserve">suivants. La classe Produit est </w:t>
      </w:r>
      <w:r>
        <w:t>complète et passe tous les tests.</w:t>
      </w:r>
    </w:p>
    <w:p w:rsidR="00FB2975" w:rsidRDefault="001E318D" w:rsidP="004111BA">
      <w:r>
        <w:rPr>
          <w:noProof/>
        </w:rPr>
        <w:drawing>
          <wp:anchor distT="0" distB="0" distL="114300" distR="114300" simplePos="0" relativeHeight="251680768" behindDoc="0" locked="0" layoutInCell="1" allowOverlap="1" wp14:anchorId="6659875D" wp14:editId="13AAE782">
            <wp:simplePos x="0" y="0"/>
            <wp:positionH relativeFrom="column">
              <wp:posOffset>1111885</wp:posOffset>
            </wp:positionH>
            <wp:positionV relativeFrom="paragraph">
              <wp:posOffset>19050</wp:posOffset>
            </wp:positionV>
            <wp:extent cx="3609975" cy="3990975"/>
            <wp:effectExtent l="0" t="0" r="9525" b="9525"/>
            <wp:wrapSquare wrapText="bothSides"/>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56">
                      <a:extLst>
                        <a:ext uri="{28A0092B-C50C-407E-A947-70E740481C1C}">
                          <a14:useLocalDpi xmlns:a14="http://schemas.microsoft.com/office/drawing/2010/main" val="0"/>
                        </a:ext>
                      </a:extLst>
                    </a:blip>
                    <a:stretch>
                      <a:fillRect/>
                    </a:stretch>
                  </pic:blipFill>
                  <pic:spPr>
                    <a:xfrm>
                      <a:off x="0" y="0"/>
                      <a:ext cx="3609975" cy="3990975"/>
                    </a:xfrm>
                    <a:prstGeom prst="rect">
                      <a:avLst/>
                    </a:prstGeom>
                  </pic:spPr>
                </pic:pic>
              </a:graphicData>
            </a:graphic>
          </wp:anchor>
        </w:drawing>
      </w:r>
      <w:r w:rsidR="004111BA">
        <w:br w:type="textWrapping" w:clear="all"/>
      </w:r>
    </w:p>
    <w:p w:rsidR="00FB2975" w:rsidRDefault="00FB2975">
      <w:r>
        <w:br w:type="page"/>
      </w:r>
    </w:p>
    <w:p w:rsidR="00FD0C32" w:rsidRDefault="00FB2975" w:rsidP="00FD0C32">
      <w:pPr>
        <w:pStyle w:val="Titre"/>
      </w:pPr>
      <w:r>
        <w:lastRenderedPageBreak/>
        <w:t>Retour sur la classe Panier</w:t>
      </w:r>
    </w:p>
    <w:p w:rsidR="00FD0C32" w:rsidRDefault="00FD0C32" w:rsidP="00FD0C32">
      <w:r>
        <w:t>Après avoir fini l’implémentation de la classe Produit, nous pouvons terminer la méthode d’ajout de produit de la classe Panier.</w:t>
      </w:r>
    </w:p>
    <w:bookmarkStart w:id="19" w:name="_MON_1425939700"/>
    <w:bookmarkEnd w:id="19"/>
    <w:p w:rsidR="00F37D0E" w:rsidRDefault="00F37D0E" w:rsidP="00F37D0E">
      <w:pPr>
        <w:jc w:val="center"/>
      </w:pPr>
      <w:r>
        <w:object w:dxaOrig="9072" w:dyaOrig="2047">
          <v:shape id="_x0000_i1043" type="#_x0000_t75" style="width:453.75pt;height:102pt" o:ole="">
            <v:imagedata r:id="rId57" o:title=""/>
          </v:shape>
          <o:OLEObject Type="Embed" ProgID="Word.OpenDocumentText.12" ShapeID="_x0000_i1043" DrawAspect="Content" ObjectID="_1425943344" r:id="rId58"/>
        </w:object>
      </w:r>
      <w:r>
        <w:rPr>
          <w:noProof/>
        </w:rPr>
        <w:drawing>
          <wp:inline distT="0" distB="0" distL="0" distR="0">
            <wp:extent cx="4182059" cy="4172533"/>
            <wp:effectExtent l="0" t="0" r="9525"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ic:nvPicPr>
                  <pic:blipFill>
                    <a:blip r:embed="rId59">
                      <a:extLst>
                        <a:ext uri="{28A0092B-C50C-407E-A947-70E740481C1C}">
                          <a14:useLocalDpi xmlns:a14="http://schemas.microsoft.com/office/drawing/2010/main" val="0"/>
                        </a:ext>
                      </a:extLst>
                    </a:blip>
                    <a:stretch>
                      <a:fillRect/>
                    </a:stretch>
                  </pic:blipFill>
                  <pic:spPr>
                    <a:xfrm>
                      <a:off x="0" y="0"/>
                      <a:ext cx="4182059" cy="4172533"/>
                    </a:xfrm>
                    <a:prstGeom prst="rect">
                      <a:avLst/>
                    </a:prstGeom>
                  </pic:spPr>
                </pic:pic>
              </a:graphicData>
            </a:graphic>
          </wp:inline>
        </w:drawing>
      </w:r>
    </w:p>
    <w:p w:rsidR="00F37D0E" w:rsidRDefault="00F37D0E" w:rsidP="00F37D0E">
      <w:r>
        <w:t>Le test ne passe pas ; cela est normal car la méthode n’est pas encore modifiée dans la classe Panier.</w:t>
      </w:r>
      <w:r w:rsidR="006052A5">
        <w:t xml:space="preserve"> Après avoir modifié le code, nous obtenons cela :</w:t>
      </w:r>
    </w:p>
    <w:bookmarkStart w:id="20" w:name="_MON_1425940400"/>
    <w:bookmarkEnd w:id="20"/>
    <w:p w:rsidR="006052A5" w:rsidRDefault="00DA117D" w:rsidP="00DA117D">
      <w:pPr>
        <w:jc w:val="center"/>
      </w:pPr>
      <w:r>
        <w:object w:dxaOrig="9072" w:dyaOrig="6393">
          <v:shape id="_x0000_i1044" type="#_x0000_t75" style="width:453.75pt;height:319.5pt" o:ole="">
            <v:imagedata r:id="rId60" o:title=""/>
          </v:shape>
          <o:OLEObject Type="Embed" ProgID="Word.OpenDocumentText.12" ShapeID="_x0000_i1044" DrawAspect="Content" ObjectID="_1425943345" r:id="rId61"/>
        </w:object>
      </w:r>
      <w:r w:rsidR="006052A5">
        <w:rPr>
          <w:noProof/>
        </w:rPr>
        <w:drawing>
          <wp:inline distT="0" distB="0" distL="0" distR="0" wp14:anchorId="06921A84" wp14:editId="2E0FE99C">
            <wp:extent cx="4172533" cy="2029108"/>
            <wp:effectExtent l="0" t="0" r="0"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62">
                      <a:extLst>
                        <a:ext uri="{28A0092B-C50C-407E-A947-70E740481C1C}">
                          <a14:useLocalDpi xmlns:a14="http://schemas.microsoft.com/office/drawing/2010/main" val="0"/>
                        </a:ext>
                      </a:extLst>
                    </a:blip>
                    <a:stretch>
                      <a:fillRect/>
                    </a:stretch>
                  </pic:blipFill>
                  <pic:spPr>
                    <a:xfrm>
                      <a:off x="0" y="0"/>
                      <a:ext cx="4172533" cy="2029108"/>
                    </a:xfrm>
                    <a:prstGeom prst="rect">
                      <a:avLst/>
                    </a:prstGeom>
                  </pic:spPr>
                </pic:pic>
              </a:graphicData>
            </a:graphic>
          </wp:inline>
        </w:drawing>
      </w:r>
    </w:p>
    <w:p w:rsidR="00DA117D" w:rsidRDefault="00DA117D" w:rsidP="00DA117D">
      <w:r>
        <w:t>Le test passe, nous pouvons donc remanier le code afin qu’il soit plus lisible, et plus performant.</w:t>
      </w:r>
      <w:r w:rsidR="00813097">
        <w:t xml:space="preserve"> Nous pouvons faire tout cela grâce au menu </w:t>
      </w:r>
      <w:r w:rsidR="005B36B7">
        <w:t>contextuel</w:t>
      </w:r>
      <w:r w:rsidR="00813097">
        <w:t xml:space="preserve"> proposé par Eclipse (ExtractMethod).</w:t>
      </w:r>
      <w:r w:rsidR="005B36B7">
        <w:t xml:space="preserve"> Ainsi nous obtenons une nouvelle méthode.</w:t>
      </w:r>
    </w:p>
    <w:bookmarkStart w:id="21" w:name="_MON_1425941369"/>
    <w:bookmarkEnd w:id="21"/>
    <w:p w:rsidR="001C335E" w:rsidRDefault="001C335E" w:rsidP="00DA117D">
      <w:r>
        <w:object w:dxaOrig="9072" w:dyaOrig="2500">
          <v:shape id="_x0000_i1045" type="#_x0000_t75" style="width:453.75pt;height:125.25pt" o:ole="">
            <v:imagedata r:id="rId63" o:title=""/>
          </v:shape>
          <o:OLEObject Type="Embed" ProgID="Word.OpenDocumentText.12" ShapeID="_x0000_i1045" DrawAspect="Content" ObjectID="_1425943346" r:id="rId64"/>
        </w:object>
      </w:r>
      <w:r>
        <w:t>Ainsi, nous obtenons le code suivant</w:t>
      </w:r>
      <w:r w:rsidR="007102A8">
        <w:t> :</w:t>
      </w:r>
    </w:p>
    <w:bookmarkStart w:id="22" w:name="_MON_1425941734"/>
    <w:bookmarkEnd w:id="22"/>
    <w:p w:rsidR="00B577A9" w:rsidRDefault="007102A8" w:rsidP="00B577A9">
      <w:pPr>
        <w:jc w:val="center"/>
      </w:pPr>
      <w:r>
        <w:object w:dxaOrig="9072" w:dyaOrig="4539">
          <v:shape id="_x0000_i1046" type="#_x0000_t75" style="width:453.75pt;height:227.25pt" o:ole="">
            <v:imagedata r:id="rId65" o:title=""/>
          </v:shape>
          <o:OLEObject Type="Embed" ProgID="Word.OpenDocumentText.12" ShapeID="_x0000_i1046" DrawAspect="Content" ObjectID="_1425943347" r:id="rId66"/>
        </w:object>
      </w:r>
      <w:r>
        <w:rPr>
          <w:noProof/>
        </w:rPr>
        <w:drawing>
          <wp:inline distT="0" distB="0" distL="0" distR="0" wp14:anchorId="1C5FA4AA" wp14:editId="1C3CD7F0">
            <wp:extent cx="4153480" cy="2029108"/>
            <wp:effectExtent l="0" t="0" r="0" b="9525"/>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67">
                      <a:extLst>
                        <a:ext uri="{28A0092B-C50C-407E-A947-70E740481C1C}">
                          <a14:useLocalDpi xmlns:a14="http://schemas.microsoft.com/office/drawing/2010/main" val="0"/>
                        </a:ext>
                      </a:extLst>
                    </a:blip>
                    <a:stretch>
                      <a:fillRect/>
                    </a:stretch>
                  </pic:blipFill>
                  <pic:spPr>
                    <a:xfrm>
                      <a:off x="0" y="0"/>
                      <a:ext cx="4153480" cy="2029108"/>
                    </a:xfrm>
                    <a:prstGeom prst="rect">
                      <a:avLst/>
                    </a:prstGeom>
                  </pic:spPr>
                </pic:pic>
              </a:graphicData>
            </a:graphic>
          </wp:inline>
        </w:drawing>
      </w:r>
    </w:p>
    <w:p w:rsidR="00B577A9" w:rsidRDefault="00B577A9">
      <w:r>
        <w:br w:type="page"/>
      </w:r>
    </w:p>
    <w:p w:rsidR="00B577A9" w:rsidRDefault="00B577A9" w:rsidP="00B577A9">
      <w:pPr>
        <w:pStyle w:val="Titre"/>
      </w:pPr>
      <w:r>
        <w:lastRenderedPageBreak/>
        <w:t>Suite de Test</w:t>
      </w:r>
    </w:p>
    <w:bookmarkStart w:id="23" w:name="_MON_1425943266"/>
    <w:bookmarkEnd w:id="23"/>
    <w:p w:rsidR="00230E37" w:rsidRDefault="00B577A9" w:rsidP="009021B7">
      <w:pPr>
        <w:jc w:val="center"/>
      </w:pPr>
      <w:r>
        <w:object w:dxaOrig="9406" w:dyaOrig="5437">
          <v:shape id="_x0000_i1047" type="#_x0000_t75" style="width:470.25pt;height:271.5pt" o:ole="">
            <v:imagedata r:id="rId68" o:title=""/>
          </v:shape>
          <o:OLEObject Type="Embed" ProgID="Word.OpenDocumentText.12" ShapeID="_x0000_i1047" DrawAspect="Content" ObjectID="_1425943348" r:id="rId69"/>
        </w:object>
      </w:r>
      <w:r>
        <w:rPr>
          <w:noProof/>
        </w:rPr>
        <w:drawing>
          <wp:inline distT="0" distB="0" distL="0" distR="0" wp14:anchorId="3E53D776" wp14:editId="317DAF06">
            <wp:extent cx="4163006" cy="3781953"/>
            <wp:effectExtent l="0" t="0" r="9525" b="9525"/>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pic:nvPicPr>
                  <pic:blipFill>
                    <a:blip r:embed="rId70">
                      <a:extLst>
                        <a:ext uri="{28A0092B-C50C-407E-A947-70E740481C1C}">
                          <a14:useLocalDpi xmlns:a14="http://schemas.microsoft.com/office/drawing/2010/main" val="0"/>
                        </a:ext>
                      </a:extLst>
                    </a:blip>
                    <a:stretch>
                      <a:fillRect/>
                    </a:stretch>
                  </pic:blipFill>
                  <pic:spPr>
                    <a:xfrm>
                      <a:off x="0" y="0"/>
                      <a:ext cx="4163006" cy="3781953"/>
                    </a:xfrm>
                    <a:prstGeom prst="rect">
                      <a:avLst/>
                    </a:prstGeom>
                  </pic:spPr>
                </pic:pic>
              </a:graphicData>
            </a:graphic>
          </wp:inline>
        </w:drawing>
      </w:r>
    </w:p>
    <w:p w:rsidR="009021B7" w:rsidRDefault="009021B7" w:rsidP="009021B7">
      <w:r>
        <w:t>Tous les tests passent avec succès, les deux classes ont été implémentées en utilisant la méthode du TDD.</w:t>
      </w:r>
    </w:p>
    <w:p w:rsidR="00230E37" w:rsidRPr="00C5040B" w:rsidRDefault="00230E37" w:rsidP="00C5040B"/>
    <w:sectPr w:rsidR="00230E37" w:rsidRPr="00C5040B">
      <w:headerReference w:type="default" r:id="rId71"/>
      <w:footerReference w:type="default" r:id="rId7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E62" w:rsidRDefault="00264E62">
      <w:pPr>
        <w:spacing w:after="0" w:line="240" w:lineRule="auto"/>
      </w:pPr>
      <w:r>
        <w:separator/>
      </w:r>
    </w:p>
  </w:endnote>
  <w:endnote w:type="continuationSeparator" w:id="0">
    <w:p w:rsidR="00264E62" w:rsidRDefault="0026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D8D" w:rsidRDefault="00CB584D">
    <w:pPr>
      <w:pStyle w:val="Pieddepage"/>
    </w:pPr>
    <w:r>
      <w:ptab w:relativeTo="margin" w:alignment="right" w:leader="none"/>
    </w:r>
    <w:r>
      <w:fldChar w:fldCharType="begin"/>
    </w:r>
    <w:r>
      <w:instrText>PAGE</w:instrText>
    </w:r>
    <w:r>
      <w:fldChar w:fldCharType="separate"/>
    </w:r>
    <w:r w:rsidR="00045629">
      <w:rPr>
        <w:noProof/>
      </w:rPr>
      <w:t>18</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E62" w:rsidRDefault="00264E62">
      <w:pPr>
        <w:spacing w:after="0" w:line="240" w:lineRule="auto"/>
      </w:pPr>
      <w:r>
        <w:separator/>
      </w:r>
    </w:p>
  </w:footnote>
  <w:footnote w:type="continuationSeparator" w:id="0">
    <w:p w:rsidR="00264E62" w:rsidRDefault="00264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D8D" w:rsidRDefault="00CB584D">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03-21T00:00:00Z">
          <w:dateFormat w:val="dd/MM/yyyy"/>
          <w:lid w:val="fr-FR"/>
          <w:storeMappedDataAs w:val="dateTime"/>
          <w:calendar w:val="gregorian"/>
        </w:date>
      </w:sdtPr>
      <w:sdtEndPr/>
      <w:sdtContent>
        <w:r w:rsidR="0047487B">
          <w:t>21/03/2013</w:t>
        </w:r>
      </w:sdtContent>
    </w:sdt>
    <w:r>
      <w:rPr>
        <w:noProof/>
      </w:rPr>
      <mc:AlternateContent>
        <mc:Choice Requires="wps">
          <w:drawing>
            <wp:anchor distT="0" distB="0" distL="114300" distR="114300" simplePos="0" relativeHeight="251659264" behindDoc="0" locked="0" layoutInCell="1" allowOverlap="1" wp14:anchorId="64B995B8" wp14:editId="3EB196AD">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5298611E"/>
    <w:multiLevelType w:val="hybridMultilevel"/>
    <w:tmpl w:val="21B207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198"/>
    <w:rsid w:val="00032AEE"/>
    <w:rsid w:val="00035919"/>
    <w:rsid w:val="00045629"/>
    <w:rsid w:val="000C6839"/>
    <w:rsid w:val="000C6DE3"/>
    <w:rsid w:val="000F6EE2"/>
    <w:rsid w:val="00100568"/>
    <w:rsid w:val="00145AF0"/>
    <w:rsid w:val="0017118B"/>
    <w:rsid w:val="00172B6A"/>
    <w:rsid w:val="00185A80"/>
    <w:rsid w:val="001C225D"/>
    <w:rsid w:val="001C335E"/>
    <w:rsid w:val="001E318D"/>
    <w:rsid w:val="001F0474"/>
    <w:rsid w:val="002275A7"/>
    <w:rsid w:val="00230E37"/>
    <w:rsid w:val="00232A7C"/>
    <w:rsid w:val="00236D0C"/>
    <w:rsid w:val="00250F83"/>
    <w:rsid w:val="00251E6F"/>
    <w:rsid w:val="00264E62"/>
    <w:rsid w:val="002936AE"/>
    <w:rsid w:val="002C5ED2"/>
    <w:rsid w:val="0030037B"/>
    <w:rsid w:val="003055C1"/>
    <w:rsid w:val="00325C4E"/>
    <w:rsid w:val="003457E4"/>
    <w:rsid w:val="00390F35"/>
    <w:rsid w:val="00395930"/>
    <w:rsid w:val="003B1531"/>
    <w:rsid w:val="004111BA"/>
    <w:rsid w:val="0043574F"/>
    <w:rsid w:val="004673A5"/>
    <w:rsid w:val="0047487B"/>
    <w:rsid w:val="00482AD6"/>
    <w:rsid w:val="004860BC"/>
    <w:rsid w:val="0049098B"/>
    <w:rsid w:val="004A4E5F"/>
    <w:rsid w:val="004B1203"/>
    <w:rsid w:val="004C24C8"/>
    <w:rsid w:val="004C4C93"/>
    <w:rsid w:val="004F161A"/>
    <w:rsid w:val="00526D17"/>
    <w:rsid w:val="00526EB8"/>
    <w:rsid w:val="0055278E"/>
    <w:rsid w:val="00570B6C"/>
    <w:rsid w:val="00582160"/>
    <w:rsid w:val="00583792"/>
    <w:rsid w:val="00590623"/>
    <w:rsid w:val="005B36B7"/>
    <w:rsid w:val="005B451F"/>
    <w:rsid w:val="005C5FEB"/>
    <w:rsid w:val="006052A5"/>
    <w:rsid w:val="006460CE"/>
    <w:rsid w:val="00653FFF"/>
    <w:rsid w:val="00654C5C"/>
    <w:rsid w:val="006B4B7F"/>
    <w:rsid w:val="006B64BD"/>
    <w:rsid w:val="006D3CA2"/>
    <w:rsid w:val="006F2C90"/>
    <w:rsid w:val="007102A8"/>
    <w:rsid w:val="00730DC8"/>
    <w:rsid w:val="00750B47"/>
    <w:rsid w:val="00757BB5"/>
    <w:rsid w:val="0079589C"/>
    <w:rsid w:val="007B2615"/>
    <w:rsid w:val="007C0544"/>
    <w:rsid w:val="007D1878"/>
    <w:rsid w:val="00810D64"/>
    <w:rsid w:val="00813097"/>
    <w:rsid w:val="00815A34"/>
    <w:rsid w:val="00823E82"/>
    <w:rsid w:val="00842E7F"/>
    <w:rsid w:val="008901D8"/>
    <w:rsid w:val="008A2C17"/>
    <w:rsid w:val="008D293E"/>
    <w:rsid w:val="008D7ACD"/>
    <w:rsid w:val="008F3EBF"/>
    <w:rsid w:val="008F7D94"/>
    <w:rsid w:val="009021B7"/>
    <w:rsid w:val="0092250E"/>
    <w:rsid w:val="009322D8"/>
    <w:rsid w:val="0098154B"/>
    <w:rsid w:val="009854DA"/>
    <w:rsid w:val="009A1C38"/>
    <w:rsid w:val="009A31E6"/>
    <w:rsid w:val="009C5806"/>
    <w:rsid w:val="009D15BD"/>
    <w:rsid w:val="009F37A2"/>
    <w:rsid w:val="00A10027"/>
    <w:rsid w:val="00A57A4E"/>
    <w:rsid w:val="00A70896"/>
    <w:rsid w:val="00A7128F"/>
    <w:rsid w:val="00A7220A"/>
    <w:rsid w:val="00A90606"/>
    <w:rsid w:val="00AC59A2"/>
    <w:rsid w:val="00AC6E41"/>
    <w:rsid w:val="00AD2E1B"/>
    <w:rsid w:val="00B0018A"/>
    <w:rsid w:val="00B04F04"/>
    <w:rsid w:val="00B17BAC"/>
    <w:rsid w:val="00B2092F"/>
    <w:rsid w:val="00B577A9"/>
    <w:rsid w:val="00B74D51"/>
    <w:rsid w:val="00B831A1"/>
    <w:rsid w:val="00B85A17"/>
    <w:rsid w:val="00B9250F"/>
    <w:rsid w:val="00BC4BFF"/>
    <w:rsid w:val="00C028A3"/>
    <w:rsid w:val="00C1298B"/>
    <w:rsid w:val="00C21CB3"/>
    <w:rsid w:val="00C32406"/>
    <w:rsid w:val="00C5040B"/>
    <w:rsid w:val="00C71BFB"/>
    <w:rsid w:val="00C87319"/>
    <w:rsid w:val="00C974AE"/>
    <w:rsid w:val="00CA2D04"/>
    <w:rsid w:val="00CB584D"/>
    <w:rsid w:val="00CC2ACD"/>
    <w:rsid w:val="00CC7982"/>
    <w:rsid w:val="00CD5D69"/>
    <w:rsid w:val="00CE1DC0"/>
    <w:rsid w:val="00CF7ED5"/>
    <w:rsid w:val="00D00C9C"/>
    <w:rsid w:val="00D07A34"/>
    <w:rsid w:val="00D24793"/>
    <w:rsid w:val="00D520E6"/>
    <w:rsid w:val="00D6542C"/>
    <w:rsid w:val="00D9412B"/>
    <w:rsid w:val="00D954D1"/>
    <w:rsid w:val="00DA117D"/>
    <w:rsid w:val="00DA22E6"/>
    <w:rsid w:val="00DE2303"/>
    <w:rsid w:val="00DF2198"/>
    <w:rsid w:val="00E117FF"/>
    <w:rsid w:val="00E22B0C"/>
    <w:rsid w:val="00E23B92"/>
    <w:rsid w:val="00E6569E"/>
    <w:rsid w:val="00E6616D"/>
    <w:rsid w:val="00E753EB"/>
    <w:rsid w:val="00E760F2"/>
    <w:rsid w:val="00EA04E2"/>
    <w:rsid w:val="00EA0C28"/>
    <w:rsid w:val="00EA17F5"/>
    <w:rsid w:val="00EA23A5"/>
    <w:rsid w:val="00EA707E"/>
    <w:rsid w:val="00F11A7D"/>
    <w:rsid w:val="00F37D0E"/>
    <w:rsid w:val="00F50D8D"/>
    <w:rsid w:val="00F52CBA"/>
    <w:rsid w:val="00F93259"/>
    <w:rsid w:val="00FA7D65"/>
    <w:rsid w:val="00FB2975"/>
    <w:rsid w:val="00FD0C32"/>
    <w:rsid w:val="00FE2BAC"/>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oleObject" Target="embeddings/oleObject5.bin"/><Relationship Id="rId42" Type="http://schemas.openxmlformats.org/officeDocument/2006/relationships/image" Target="media/image21.png"/><Relationship Id="rId47" Type="http://schemas.openxmlformats.org/officeDocument/2006/relationships/image" Target="media/image24.png"/><Relationship Id="rId63" Type="http://schemas.openxmlformats.org/officeDocument/2006/relationships/image" Target="media/image35.emf"/><Relationship Id="rId68"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image" Target="media/image15.emf"/><Relationship Id="rId37" Type="http://schemas.openxmlformats.org/officeDocument/2006/relationships/image" Target="media/image18.emf"/><Relationship Id="rId40" Type="http://schemas.openxmlformats.org/officeDocument/2006/relationships/image" Target="media/image20.emf"/><Relationship Id="rId45" Type="http://schemas.openxmlformats.org/officeDocument/2006/relationships/image" Target="media/image23.emf"/><Relationship Id="rId53" Type="http://schemas.openxmlformats.org/officeDocument/2006/relationships/image" Target="media/image28.png"/><Relationship Id="rId58" Type="http://schemas.openxmlformats.org/officeDocument/2006/relationships/oleObject" Target="embeddings/oleObject19.bin"/><Relationship Id="rId66" Type="http://schemas.openxmlformats.org/officeDocument/2006/relationships/oleObject" Target="embeddings/oleObject22.bin"/><Relationship Id="rId74"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oleObject" Target="embeddings/oleObject20.bin"/><Relationship Id="rId19" Type="http://schemas.openxmlformats.org/officeDocument/2006/relationships/image" Target="media/image7.png"/><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image" Target="media/image17.emf"/><Relationship Id="rId43" Type="http://schemas.openxmlformats.org/officeDocument/2006/relationships/image" Target="media/image22.emf"/><Relationship Id="rId48" Type="http://schemas.openxmlformats.org/officeDocument/2006/relationships/image" Target="media/image25.emf"/><Relationship Id="rId56" Type="http://schemas.openxmlformats.org/officeDocument/2006/relationships/image" Target="media/image30.png"/><Relationship Id="rId64" Type="http://schemas.openxmlformats.org/officeDocument/2006/relationships/oleObject" Target="embeddings/oleObject21.bin"/><Relationship Id="rId69" Type="http://schemas.openxmlformats.org/officeDocument/2006/relationships/oleObject" Target="embeddings/oleObject23.bin"/><Relationship Id="rId8" Type="http://schemas.openxmlformats.org/officeDocument/2006/relationships/endnotes" Target="endnotes.xml"/><Relationship Id="rId51" Type="http://schemas.openxmlformats.org/officeDocument/2006/relationships/image" Target="media/image27.emf"/><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oleObject" Target="embeddings/oleObject15.bin"/><Relationship Id="rId59" Type="http://schemas.openxmlformats.org/officeDocument/2006/relationships/image" Target="media/image32.png"/><Relationship Id="rId67" Type="http://schemas.openxmlformats.org/officeDocument/2006/relationships/image" Target="media/image37.png"/><Relationship Id="rId20" Type="http://schemas.openxmlformats.org/officeDocument/2006/relationships/image" Target="media/image8.emf"/><Relationship Id="rId41" Type="http://schemas.openxmlformats.org/officeDocument/2006/relationships/oleObject" Target="embeddings/oleObject13.bin"/><Relationship Id="rId54" Type="http://schemas.openxmlformats.org/officeDocument/2006/relationships/image" Target="media/image29.emf"/><Relationship Id="rId62" Type="http://schemas.openxmlformats.org/officeDocument/2006/relationships/image" Target="media/image34.png"/><Relationship Id="rId70" Type="http://schemas.openxmlformats.org/officeDocument/2006/relationships/image" Target="media/image39.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oleObject" Target="embeddings/oleObject16.bin"/><Relationship Id="rId57" Type="http://schemas.openxmlformats.org/officeDocument/2006/relationships/image" Target="media/image31.emf"/><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oleObject" Target="embeddings/oleObject14.bin"/><Relationship Id="rId52" Type="http://schemas.openxmlformats.org/officeDocument/2006/relationships/oleObject" Target="embeddings/oleObject17.bin"/><Relationship Id="rId60" Type="http://schemas.openxmlformats.org/officeDocument/2006/relationships/image" Target="media/image33.emf"/><Relationship Id="rId65" Type="http://schemas.openxmlformats.org/officeDocument/2006/relationships/image" Target="media/image36.emf"/><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oleObject" Target="embeddings/oleObject4.bin"/><Relationship Id="rId39" Type="http://schemas.openxmlformats.org/officeDocument/2006/relationships/image" Target="media/image19.png"/><Relationship Id="rId34" Type="http://schemas.openxmlformats.org/officeDocument/2006/relationships/image" Target="media/image16.png"/><Relationship Id="rId50" Type="http://schemas.openxmlformats.org/officeDocument/2006/relationships/image" Target="media/image26.png"/><Relationship Id="rId55" Type="http://schemas.openxmlformats.org/officeDocument/2006/relationships/oleObject" Target="embeddings/oleObject18.bin"/><Relationship Id="rId7" Type="http://schemas.openxmlformats.org/officeDocument/2006/relationships/footnotes" Target="footnotes.xml"/><Relationship Id="rId7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37"/>
    <w:rsid w:val="005547E4"/>
    <w:rsid w:val="005F46BF"/>
    <w:rsid w:val="00691BAF"/>
    <w:rsid w:val="008B714B"/>
    <w:rsid w:val="009F4E50"/>
    <w:rsid w:val="00A8324D"/>
    <w:rsid w:val="00A95037"/>
    <w:rsid w:val="00E524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447F358B0441C6BC12652A71826C06">
    <w:name w:val="3F447F358B0441C6BC12652A71826C06"/>
  </w:style>
  <w:style w:type="paragraph" w:customStyle="1" w:styleId="13DD9589FC344D3599A62CC44106D790">
    <w:name w:val="13DD9589FC344D3599A62CC44106D790"/>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99C050BC021E4B04935241B190EC46D3">
    <w:name w:val="99C050BC021E4B04935241B190EC46D3"/>
  </w:style>
  <w:style w:type="paragraph" w:customStyle="1" w:styleId="3B6DBDB915114F1E9B96C9C991334804">
    <w:name w:val="3B6DBDB915114F1E9B96C9C991334804"/>
  </w:style>
  <w:style w:type="paragraph" w:customStyle="1" w:styleId="C96F8FC5B3EB4C5E9D7C5943BFDE3595">
    <w:name w:val="C96F8FC5B3EB4C5E9D7C5943BFDE3595"/>
  </w:style>
  <w:style w:type="paragraph" w:customStyle="1" w:styleId="5A6179D8E8AF40C1A1A175CDD4F82CAC">
    <w:name w:val="5A6179D8E8AF40C1A1A175CDD4F82C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447F358B0441C6BC12652A71826C06">
    <w:name w:val="3F447F358B0441C6BC12652A71826C06"/>
  </w:style>
  <w:style w:type="paragraph" w:customStyle="1" w:styleId="13DD9589FC344D3599A62CC44106D790">
    <w:name w:val="13DD9589FC344D3599A62CC44106D790"/>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99C050BC021E4B04935241B190EC46D3">
    <w:name w:val="99C050BC021E4B04935241B190EC46D3"/>
  </w:style>
  <w:style w:type="paragraph" w:customStyle="1" w:styleId="3B6DBDB915114F1E9B96C9C991334804">
    <w:name w:val="3B6DBDB915114F1E9B96C9C991334804"/>
  </w:style>
  <w:style w:type="paragraph" w:customStyle="1" w:styleId="C96F8FC5B3EB4C5E9D7C5943BFDE3595">
    <w:name w:val="C96F8FC5B3EB4C5E9D7C5943BFDE3595"/>
  </w:style>
  <w:style w:type="paragraph" w:customStyle="1" w:styleId="5A6179D8E8AF40C1A1A175CDD4F82CAC">
    <w:name w:val="5A6179D8E8AF40C1A1A175CDD4F82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2013-03-21T00:00:00</PublishDate>
  <Abstract>Rapport sur la méthode appliqué pour le TD machine 5 &amp; 6 concernant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OrielReport</Template>
  <TotalTime>599</TotalTime>
  <Pages>1</Pages>
  <Words>1494</Words>
  <Characters>8223</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Développement dirigé par les tests</vt:lpstr>
      <vt:lpstr/>
    </vt:vector>
  </TitlesOfParts>
  <Company/>
  <LinksUpToDate>false</LinksUpToDate>
  <CharactersWithSpaces>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dirigé par les tests</dc:title>
  <dc:subject>TDM 5&amp;6</dc:subject>
  <dc:creator>alpha oumar diallo</dc:creator>
  <cp:lastModifiedBy>alpha oumar diallo</cp:lastModifiedBy>
  <cp:revision>135</cp:revision>
  <cp:lastPrinted>2013-03-28T02:35:00Z</cp:lastPrinted>
  <dcterms:created xsi:type="dcterms:W3CDTF">2013-03-25T20:26:00Z</dcterms:created>
  <dcterms:modified xsi:type="dcterms:W3CDTF">2013-03-28T02:35:00Z</dcterms:modified>
</cp:coreProperties>
</file>